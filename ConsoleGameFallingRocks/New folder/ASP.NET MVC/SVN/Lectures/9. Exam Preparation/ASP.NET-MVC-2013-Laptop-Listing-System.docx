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747" w:rsidRDefault="00956F97" w:rsidP="00A06B54">
      <w:pPr>
        <w:pStyle w:val="1"/>
        <w:spacing w:before="120" w:after="120"/>
      </w:pPr>
      <w:r>
        <w:t xml:space="preserve">ASP.NET </w:t>
      </w:r>
      <w:r w:rsidR="005C3BBD">
        <w:t>MVC</w:t>
      </w:r>
      <w:r w:rsidR="00D66747">
        <w:t xml:space="preserve"> </w:t>
      </w:r>
      <w:r>
        <w:t xml:space="preserve">– </w:t>
      </w:r>
      <w:r w:rsidR="005C3BBD">
        <w:t>Sample</w:t>
      </w:r>
      <w:r>
        <w:t xml:space="preserve"> Exam </w:t>
      </w:r>
      <w:r w:rsidR="00D66747">
        <w:t xml:space="preserve">– </w:t>
      </w:r>
      <w:r w:rsidR="005C3BBD">
        <w:t>October</w:t>
      </w:r>
      <w:r>
        <w:t xml:space="preserve"> 2013</w:t>
      </w:r>
    </w:p>
    <w:p w:rsidR="00F30848" w:rsidRDefault="005C3BBD" w:rsidP="00615E35">
      <w:pPr>
        <w:pStyle w:val="2"/>
        <w:spacing w:before="120" w:after="240"/>
        <w:jc w:val="center"/>
      </w:pPr>
      <w:r>
        <w:t>Laptop Listing</w:t>
      </w:r>
      <w:r w:rsidR="00ED05DD">
        <w:t xml:space="preserve"> System </w:t>
      </w:r>
      <w:r w:rsidR="00106840">
        <w:t xml:space="preserve">in ASP.NET </w:t>
      </w:r>
      <w:r>
        <w:t>MVC</w:t>
      </w:r>
    </w:p>
    <w:p w:rsidR="00513663" w:rsidRPr="00513663" w:rsidRDefault="00513663" w:rsidP="00513663">
      <w:r>
        <w:t xml:space="preserve">You are assigned to design and implement a </w:t>
      </w:r>
      <w:r w:rsidR="005C3BBD">
        <w:rPr>
          <w:b/>
        </w:rPr>
        <w:t>Laptop Listing</w:t>
      </w:r>
      <w:r w:rsidR="00ED05DD">
        <w:rPr>
          <w:b/>
        </w:rPr>
        <w:t xml:space="preserve"> System</w:t>
      </w:r>
      <w:r w:rsidR="001B712C">
        <w:t xml:space="preserve"> where </w:t>
      </w:r>
      <w:r w:rsidR="00156459">
        <w:t>visitors</w:t>
      </w:r>
      <w:r w:rsidR="001B712C">
        <w:t xml:space="preserve"> (without authentication) should be able to </w:t>
      </w:r>
      <w:r w:rsidR="001B712C" w:rsidRPr="00796AD6">
        <w:rPr>
          <w:b/>
        </w:rPr>
        <w:t xml:space="preserve">view </w:t>
      </w:r>
      <w:r w:rsidR="005C3BBD">
        <w:rPr>
          <w:b/>
        </w:rPr>
        <w:t xml:space="preserve">laptop </w:t>
      </w:r>
      <w:r w:rsidR="00A00923">
        <w:rPr>
          <w:b/>
        </w:rPr>
        <w:t>manufacturers</w:t>
      </w:r>
      <w:r w:rsidR="00796AD6">
        <w:t xml:space="preserve"> and </w:t>
      </w:r>
      <w:r w:rsidR="005C3BBD">
        <w:rPr>
          <w:b/>
        </w:rPr>
        <w:t>laptops</w:t>
      </w:r>
      <w:r w:rsidR="00CA26D9">
        <w:t xml:space="preserve">, as well as </w:t>
      </w:r>
      <w:r w:rsidR="00156459">
        <w:t xml:space="preserve">to </w:t>
      </w:r>
      <w:r w:rsidR="00156459" w:rsidRPr="00796AD6">
        <w:rPr>
          <w:b/>
        </w:rPr>
        <w:t>register</w:t>
      </w:r>
      <w:r w:rsidR="00156459">
        <w:t xml:space="preserve"> and </w:t>
      </w:r>
      <w:r w:rsidR="00156459" w:rsidRPr="00796AD6">
        <w:rPr>
          <w:b/>
        </w:rPr>
        <w:t>login</w:t>
      </w:r>
      <w:r w:rsidR="00156459">
        <w:t xml:space="preserve"> in the system.</w:t>
      </w:r>
      <w:r w:rsidR="001B712C">
        <w:t xml:space="preserve"> </w:t>
      </w:r>
      <w:r w:rsidR="00ED05DD">
        <w:t>Registered u</w:t>
      </w:r>
      <w:r w:rsidR="001B712C">
        <w:t xml:space="preserve">sers (after </w:t>
      </w:r>
      <w:r w:rsidR="00156459">
        <w:t>login</w:t>
      </w:r>
      <w:r w:rsidR="001B712C">
        <w:t xml:space="preserve">) </w:t>
      </w:r>
      <w:r w:rsidR="00156459">
        <w:t>should</w:t>
      </w:r>
      <w:r w:rsidR="001B712C">
        <w:t xml:space="preserve"> be able to </w:t>
      </w:r>
      <w:r w:rsidR="005C3BBD" w:rsidRPr="005C3BBD">
        <w:rPr>
          <w:b/>
        </w:rPr>
        <w:t>comment</w:t>
      </w:r>
      <w:r w:rsidR="00EF3174">
        <w:rPr>
          <w:b/>
        </w:rPr>
        <w:t>, vote</w:t>
      </w:r>
      <w:r w:rsidR="005C3BBD">
        <w:t xml:space="preserve"> and </w:t>
      </w:r>
      <w:r w:rsidR="005C3BBD" w:rsidRPr="005C3BBD">
        <w:rPr>
          <w:b/>
        </w:rPr>
        <w:t>search</w:t>
      </w:r>
      <w:r w:rsidR="00ED05DD">
        <w:t xml:space="preserve"> the </w:t>
      </w:r>
      <w:r w:rsidR="005C3BBD">
        <w:t>laptops</w:t>
      </w:r>
      <w:r w:rsidR="001B712C">
        <w:t>.</w:t>
      </w:r>
      <w:r>
        <w:t xml:space="preserve"> </w:t>
      </w:r>
      <w:r w:rsidR="00A11275" w:rsidRPr="00176866">
        <w:rPr>
          <w:b/>
        </w:rPr>
        <w:t>Administrators</w:t>
      </w:r>
      <w:r w:rsidR="00A11275">
        <w:t xml:space="preserve"> should have full </w:t>
      </w:r>
      <w:r w:rsidR="00A11275" w:rsidRPr="00176866">
        <w:rPr>
          <w:b/>
        </w:rPr>
        <w:t>CRUD</w:t>
      </w:r>
      <w:r w:rsidR="00A11275">
        <w:t xml:space="preserve"> operations on </w:t>
      </w:r>
      <w:r w:rsidR="00A11275" w:rsidRPr="00176866">
        <w:rPr>
          <w:b/>
        </w:rPr>
        <w:t>laptops</w:t>
      </w:r>
      <w:r w:rsidR="00A11275">
        <w:t xml:space="preserve">, </w:t>
      </w:r>
      <w:r w:rsidR="00A00923">
        <w:rPr>
          <w:b/>
        </w:rPr>
        <w:t>manufacturers</w:t>
      </w:r>
      <w:r w:rsidR="00A00923">
        <w:t xml:space="preserve"> </w:t>
      </w:r>
      <w:r w:rsidR="00A11275">
        <w:t xml:space="preserve">and </w:t>
      </w:r>
      <w:r w:rsidR="00A11275" w:rsidRPr="00176866">
        <w:rPr>
          <w:b/>
        </w:rPr>
        <w:t>comments</w:t>
      </w:r>
      <w:r w:rsidR="00A11275">
        <w:t xml:space="preserve">. </w:t>
      </w:r>
      <w:r>
        <w:t xml:space="preserve">The system should be implemented as </w:t>
      </w:r>
      <w:r w:rsidR="00106840">
        <w:t>server</w:t>
      </w:r>
      <w:r>
        <w:t xml:space="preserve">-side Web application in </w:t>
      </w:r>
      <w:r w:rsidR="00106840">
        <w:t xml:space="preserve">ASP.NET </w:t>
      </w:r>
      <w:r w:rsidR="005C3BBD">
        <w:t>MVC 5</w:t>
      </w:r>
      <w:r>
        <w:t>.</w:t>
      </w:r>
    </w:p>
    <w:p w:rsidR="0036527F" w:rsidRPr="00227851" w:rsidRDefault="00EF3174" w:rsidP="007E0E69">
      <w:pPr>
        <w:pStyle w:val="3"/>
        <w:spacing w:before="240"/>
        <w:ind w:left="357" w:hanging="357"/>
        <w:rPr>
          <w:highlight w:val="yellow"/>
        </w:rPr>
      </w:pPr>
      <w:r w:rsidRPr="00227851">
        <w:rPr>
          <w:highlight w:val="yellow"/>
        </w:rPr>
        <w:t>Laptop</w:t>
      </w:r>
      <w:r w:rsidR="00E45709" w:rsidRPr="00227851">
        <w:rPr>
          <w:highlight w:val="yellow"/>
        </w:rPr>
        <w:t xml:space="preserve"> System</w:t>
      </w:r>
      <w:r w:rsidR="009B767D" w:rsidRPr="00227851">
        <w:rPr>
          <w:highlight w:val="yellow"/>
        </w:rPr>
        <w:t xml:space="preserve"> </w:t>
      </w:r>
      <w:r w:rsidR="0036527F" w:rsidRPr="00227851">
        <w:rPr>
          <w:highlight w:val="yellow"/>
        </w:rPr>
        <w:t xml:space="preserve">Data </w:t>
      </w:r>
      <w:r w:rsidR="00956F97" w:rsidRPr="00227851">
        <w:rPr>
          <w:highlight w:val="yellow"/>
        </w:rPr>
        <w:t>Layer</w:t>
      </w:r>
    </w:p>
    <w:p w:rsidR="00796AD6" w:rsidRPr="00227851" w:rsidRDefault="0036527F" w:rsidP="009B767D">
      <w:pPr>
        <w:rPr>
          <w:highlight w:val="yellow"/>
        </w:rPr>
      </w:pPr>
      <w:r w:rsidRPr="00227851">
        <w:rPr>
          <w:highlight w:val="yellow"/>
        </w:rPr>
        <w:t xml:space="preserve">Design a simple </w:t>
      </w:r>
      <w:r w:rsidR="00956F97" w:rsidRPr="00227851">
        <w:rPr>
          <w:highlight w:val="yellow"/>
        </w:rPr>
        <w:t xml:space="preserve">data layer </w:t>
      </w:r>
      <w:r w:rsidRPr="00227851">
        <w:rPr>
          <w:highlight w:val="yellow"/>
        </w:rPr>
        <w:t xml:space="preserve">to hold </w:t>
      </w:r>
      <w:r w:rsidRPr="00227851">
        <w:rPr>
          <w:b/>
          <w:highlight w:val="yellow"/>
        </w:rPr>
        <w:t>users</w:t>
      </w:r>
      <w:r w:rsidR="00CA26D9" w:rsidRPr="00227851">
        <w:rPr>
          <w:highlight w:val="yellow"/>
        </w:rPr>
        <w:t xml:space="preserve">, </w:t>
      </w:r>
      <w:r w:rsidR="00A00923" w:rsidRPr="00227851">
        <w:rPr>
          <w:b/>
          <w:highlight w:val="yellow"/>
        </w:rPr>
        <w:t>manufacturers</w:t>
      </w:r>
      <w:r w:rsidR="00EF3174" w:rsidRPr="00227851">
        <w:rPr>
          <w:highlight w:val="yellow"/>
        </w:rPr>
        <w:t>,</w:t>
      </w:r>
      <w:r w:rsidR="00CA26D9" w:rsidRPr="00227851">
        <w:rPr>
          <w:highlight w:val="yellow"/>
        </w:rPr>
        <w:t xml:space="preserve"> </w:t>
      </w:r>
      <w:r w:rsidR="00B443E5" w:rsidRPr="00227851">
        <w:rPr>
          <w:b/>
          <w:highlight w:val="yellow"/>
        </w:rPr>
        <w:t>laptops</w:t>
      </w:r>
      <w:r w:rsidR="009D6217" w:rsidRPr="00227851">
        <w:rPr>
          <w:b/>
          <w:highlight w:val="yellow"/>
        </w:rPr>
        <w:t>, votes</w:t>
      </w:r>
      <w:r w:rsidR="00EF3174" w:rsidRPr="00227851">
        <w:rPr>
          <w:b/>
          <w:highlight w:val="yellow"/>
        </w:rPr>
        <w:t xml:space="preserve"> </w:t>
      </w:r>
      <w:r w:rsidR="00EF3174" w:rsidRPr="00227851">
        <w:rPr>
          <w:highlight w:val="yellow"/>
        </w:rPr>
        <w:t>and</w:t>
      </w:r>
      <w:r w:rsidR="00EF3174" w:rsidRPr="00227851">
        <w:rPr>
          <w:b/>
          <w:highlight w:val="yellow"/>
        </w:rPr>
        <w:t xml:space="preserve"> comments</w:t>
      </w:r>
      <w:r w:rsidRPr="00227851">
        <w:rPr>
          <w:highlight w:val="yellow"/>
        </w:rPr>
        <w:t xml:space="preserve">. Each </w:t>
      </w:r>
      <w:r w:rsidRPr="00227851">
        <w:rPr>
          <w:b/>
          <w:highlight w:val="yellow"/>
        </w:rPr>
        <w:t>user</w:t>
      </w:r>
      <w:r w:rsidRPr="00227851">
        <w:rPr>
          <w:highlight w:val="yellow"/>
        </w:rPr>
        <w:t xml:space="preserve"> has </w:t>
      </w:r>
      <w:r w:rsidRPr="00227851">
        <w:rPr>
          <w:b/>
          <w:highlight w:val="yellow"/>
        </w:rPr>
        <w:t>username</w:t>
      </w:r>
      <w:r w:rsidR="008C1AB5" w:rsidRPr="00227851">
        <w:rPr>
          <w:b/>
          <w:highlight w:val="yellow"/>
        </w:rPr>
        <w:t>, email</w:t>
      </w:r>
      <w:r w:rsidRPr="00227851">
        <w:rPr>
          <w:highlight w:val="yellow"/>
        </w:rPr>
        <w:t xml:space="preserve"> and </w:t>
      </w:r>
      <w:r w:rsidRPr="00227851">
        <w:rPr>
          <w:b/>
          <w:highlight w:val="yellow"/>
        </w:rPr>
        <w:t>password</w:t>
      </w:r>
      <w:r w:rsidRPr="00227851">
        <w:rPr>
          <w:highlight w:val="yellow"/>
        </w:rPr>
        <w:t xml:space="preserve">. </w:t>
      </w:r>
      <w:r w:rsidR="009B767D" w:rsidRPr="00227851">
        <w:rPr>
          <w:highlight w:val="yellow"/>
        </w:rPr>
        <w:t xml:space="preserve">The password should be stored in the DB </w:t>
      </w:r>
      <w:r w:rsidR="000F07FD" w:rsidRPr="00227851">
        <w:rPr>
          <w:highlight w:val="yellow"/>
        </w:rPr>
        <w:t>encrypted</w:t>
      </w:r>
      <w:r w:rsidR="009B767D" w:rsidRPr="00227851">
        <w:rPr>
          <w:highlight w:val="yellow"/>
        </w:rPr>
        <w:t xml:space="preserve"> (not as clear text). </w:t>
      </w:r>
      <w:r w:rsidR="00A00923" w:rsidRPr="00227851">
        <w:rPr>
          <w:b/>
          <w:highlight w:val="yellow"/>
        </w:rPr>
        <w:t>Manufacturers</w:t>
      </w:r>
      <w:r w:rsidR="00A00923" w:rsidRPr="00227851">
        <w:rPr>
          <w:highlight w:val="yellow"/>
        </w:rPr>
        <w:t xml:space="preserve"> </w:t>
      </w:r>
      <w:r w:rsidR="00796AD6" w:rsidRPr="00227851">
        <w:rPr>
          <w:highlight w:val="yellow"/>
        </w:rPr>
        <w:t xml:space="preserve">have </w:t>
      </w:r>
      <w:r w:rsidR="00796AD6" w:rsidRPr="00E7246E">
        <w:rPr>
          <w:b/>
          <w:highlight w:val="yellow"/>
        </w:rPr>
        <w:t>name</w:t>
      </w:r>
      <w:r w:rsidR="00796AD6" w:rsidRPr="00E7246E">
        <w:rPr>
          <w:highlight w:val="yellow"/>
        </w:rPr>
        <w:t xml:space="preserve"> (</w:t>
      </w:r>
      <w:r w:rsidR="00914EFE" w:rsidRPr="00E7246E">
        <w:rPr>
          <w:highlight w:val="yellow"/>
        </w:rPr>
        <w:t xml:space="preserve">unique </w:t>
      </w:r>
      <w:r w:rsidR="00914EFE" w:rsidRPr="00227851">
        <w:rPr>
          <w:highlight w:val="yellow"/>
        </w:rPr>
        <w:t xml:space="preserve">and </w:t>
      </w:r>
      <w:r w:rsidR="00796AD6" w:rsidRPr="00227851">
        <w:rPr>
          <w:highlight w:val="yellow"/>
        </w:rPr>
        <w:t>mandatory)</w:t>
      </w:r>
      <w:r w:rsidR="00A53288" w:rsidRPr="00227851">
        <w:rPr>
          <w:highlight w:val="yellow"/>
        </w:rPr>
        <w:t xml:space="preserve"> </w:t>
      </w:r>
      <w:r w:rsidR="00796AD6" w:rsidRPr="00227851">
        <w:rPr>
          <w:highlight w:val="yellow"/>
        </w:rPr>
        <w:t xml:space="preserve">and hold a </w:t>
      </w:r>
      <w:r w:rsidR="00796AD6" w:rsidRPr="00227851">
        <w:rPr>
          <w:b/>
          <w:highlight w:val="yellow"/>
        </w:rPr>
        <w:t xml:space="preserve">set of </w:t>
      </w:r>
      <w:r w:rsidR="00E06DEC" w:rsidRPr="00227851">
        <w:rPr>
          <w:b/>
          <w:highlight w:val="yellow"/>
        </w:rPr>
        <w:t>laptops</w:t>
      </w:r>
      <w:r w:rsidR="00796AD6" w:rsidRPr="00227851">
        <w:rPr>
          <w:highlight w:val="yellow"/>
        </w:rPr>
        <w:t xml:space="preserve">. Each </w:t>
      </w:r>
      <w:r w:rsidR="007B5478" w:rsidRPr="00227851">
        <w:rPr>
          <w:b/>
          <w:highlight w:val="yellow"/>
        </w:rPr>
        <w:t>laptop</w:t>
      </w:r>
      <w:r w:rsidR="00796AD6" w:rsidRPr="00227851">
        <w:rPr>
          <w:highlight w:val="yellow"/>
        </w:rPr>
        <w:t xml:space="preserve"> has mandatory </w:t>
      </w:r>
      <w:r w:rsidR="007B5478" w:rsidRPr="00227851">
        <w:rPr>
          <w:b/>
          <w:highlight w:val="yellow"/>
        </w:rPr>
        <w:t xml:space="preserve">model, monitor </w:t>
      </w:r>
      <w:r w:rsidR="007B5478" w:rsidRPr="00227851">
        <w:rPr>
          <w:highlight w:val="yellow"/>
        </w:rPr>
        <w:t>(in inches)</w:t>
      </w:r>
      <w:r w:rsidR="007B5478" w:rsidRPr="00227851">
        <w:rPr>
          <w:b/>
          <w:highlight w:val="yellow"/>
        </w:rPr>
        <w:t xml:space="preserve">, hard disk </w:t>
      </w:r>
      <w:r w:rsidR="007B5478" w:rsidRPr="00227851">
        <w:rPr>
          <w:highlight w:val="yellow"/>
          <w:lang w:val="bg-BG"/>
        </w:rPr>
        <w:t>(</w:t>
      </w:r>
      <w:r w:rsidR="007B5478" w:rsidRPr="00227851">
        <w:rPr>
          <w:highlight w:val="yellow"/>
        </w:rPr>
        <w:t xml:space="preserve">in </w:t>
      </w:r>
      <w:r w:rsidR="006C3105" w:rsidRPr="00227851">
        <w:rPr>
          <w:highlight w:val="yellow"/>
        </w:rPr>
        <w:t>G</w:t>
      </w:r>
      <w:r w:rsidR="007B5478" w:rsidRPr="00227851">
        <w:rPr>
          <w:highlight w:val="yellow"/>
        </w:rPr>
        <w:t>B)</w:t>
      </w:r>
      <w:r w:rsidR="004C486F" w:rsidRPr="00227851">
        <w:rPr>
          <w:highlight w:val="yellow"/>
        </w:rPr>
        <w:t xml:space="preserve">, </w:t>
      </w:r>
      <w:r w:rsidR="004C486F" w:rsidRPr="00227851">
        <w:rPr>
          <w:b/>
          <w:highlight w:val="yellow"/>
        </w:rPr>
        <w:t xml:space="preserve">RAM </w:t>
      </w:r>
      <w:r w:rsidR="004C486F" w:rsidRPr="00227851">
        <w:rPr>
          <w:highlight w:val="yellow"/>
        </w:rPr>
        <w:t xml:space="preserve">(in </w:t>
      </w:r>
      <w:r w:rsidR="001A4528" w:rsidRPr="00227851">
        <w:rPr>
          <w:highlight w:val="yellow"/>
        </w:rPr>
        <w:t>G</w:t>
      </w:r>
      <w:r w:rsidR="004C486F" w:rsidRPr="00227851">
        <w:rPr>
          <w:highlight w:val="yellow"/>
        </w:rPr>
        <w:t>B)</w:t>
      </w:r>
      <w:r w:rsidR="00AC66AC" w:rsidRPr="00227851">
        <w:rPr>
          <w:highlight w:val="yellow"/>
        </w:rPr>
        <w:t xml:space="preserve">, </w:t>
      </w:r>
      <w:r w:rsidR="00416A51" w:rsidRPr="00227851">
        <w:rPr>
          <w:b/>
          <w:highlight w:val="yellow"/>
        </w:rPr>
        <w:t>i</w:t>
      </w:r>
      <w:r w:rsidR="00AC66AC" w:rsidRPr="00227851">
        <w:rPr>
          <w:b/>
          <w:highlight w:val="yellow"/>
        </w:rPr>
        <w:t>mage</w:t>
      </w:r>
      <w:r w:rsidR="00796AD6" w:rsidRPr="00227851">
        <w:rPr>
          <w:highlight w:val="yellow"/>
        </w:rPr>
        <w:t xml:space="preserve"> </w:t>
      </w:r>
      <w:r w:rsidR="00AC66AC" w:rsidRPr="00227851">
        <w:rPr>
          <w:highlight w:val="yellow"/>
        </w:rPr>
        <w:t xml:space="preserve">(as </w:t>
      </w:r>
      <w:proofErr w:type="spellStart"/>
      <w:proofErr w:type="gramStart"/>
      <w:r w:rsidR="001A4528" w:rsidRPr="00227851">
        <w:rPr>
          <w:highlight w:val="yellow"/>
        </w:rPr>
        <w:t>url</w:t>
      </w:r>
      <w:proofErr w:type="spellEnd"/>
      <w:proofErr w:type="gramEnd"/>
      <w:r w:rsidR="001A4528" w:rsidRPr="00227851">
        <w:rPr>
          <w:highlight w:val="yellow"/>
        </w:rPr>
        <w:t xml:space="preserve"> </w:t>
      </w:r>
      <w:r w:rsidR="00AC66AC" w:rsidRPr="00227851">
        <w:rPr>
          <w:highlight w:val="yellow"/>
        </w:rPr>
        <w:t xml:space="preserve">string) </w:t>
      </w:r>
      <w:r w:rsidR="00796AD6" w:rsidRPr="00227851">
        <w:rPr>
          <w:highlight w:val="yellow"/>
        </w:rPr>
        <w:t xml:space="preserve">and </w:t>
      </w:r>
      <w:r w:rsidR="00416A51" w:rsidRPr="00227851">
        <w:rPr>
          <w:b/>
          <w:highlight w:val="yellow"/>
        </w:rPr>
        <w:t>p</w:t>
      </w:r>
      <w:r w:rsidR="004C486F" w:rsidRPr="00227851">
        <w:rPr>
          <w:b/>
          <w:highlight w:val="yellow"/>
        </w:rPr>
        <w:t>rice</w:t>
      </w:r>
      <w:r w:rsidR="00796AD6" w:rsidRPr="00227851">
        <w:rPr>
          <w:highlight w:val="yellow"/>
        </w:rPr>
        <w:t xml:space="preserve"> </w:t>
      </w:r>
      <w:r w:rsidR="004C486F" w:rsidRPr="00227851">
        <w:rPr>
          <w:highlight w:val="yellow"/>
        </w:rPr>
        <w:t xml:space="preserve">(in </w:t>
      </w:r>
      <w:r w:rsidR="00625F95" w:rsidRPr="00227851">
        <w:rPr>
          <w:highlight w:val="yellow"/>
        </w:rPr>
        <w:t>Chinese Yuan</w:t>
      </w:r>
      <w:r w:rsidR="004C486F" w:rsidRPr="00227851">
        <w:rPr>
          <w:highlight w:val="yellow"/>
        </w:rPr>
        <w:t xml:space="preserve"> </w:t>
      </w:r>
      <w:proofErr w:type="spellStart"/>
      <w:r w:rsidR="004C486F" w:rsidRPr="00227851">
        <w:rPr>
          <w:highlight w:val="yellow"/>
        </w:rPr>
        <w:t>o.O</w:t>
      </w:r>
      <w:proofErr w:type="spellEnd"/>
      <w:r w:rsidR="004C486F" w:rsidRPr="00227851">
        <w:rPr>
          <w:highlight w:val="yellow"/>
        </w:rPr>
        <w:t>)</w:t>
      </w:r>
      <w:r w:rsidR="00796AD6" w:rsidRPr="00227851">
        <w:rPr>
          <w:highlight w:val="yellow"/>
        </w:rPr>
        <w:t xml:space="preserve"> and optionally </w:t>
      </w:r>
      <w:r w:rsidR="004C486F" w:rsidRPr="00227851">
        <w:rPr>
          <w:b/>
          <w:highlight w:val="yellow"/>
        </w:rPr>
        <w:t>weight</w:t>
      </w:r>
      <w:r w:rsidR="00E82D15" w:rsidRPr="00227851">
        <w:rPr>
          <w:b/>
          <w:highlight w:val="yellow"/>
        </w:rPr>
        <w:t xml:space="preserve"> </w:t>
      </w:r>
      <w:r w:rsidR="00E82D15" w:rsidRPr="00227851">
        <w:rPr>
          <w:highlight w:val="yellow"/>
        </w:rPr>
        <w:t>(in kg)</w:t>
      </w:r>
      <w:r w:rsidR="00796AD6" w:rsidRPr="00227851">
        <w:rPr>
          <w:highlight w:val="yellow"/>
        </w:rPr>
        <w:t xml:space="preserve">, </w:t>
      </w:r>
      <w:r w:rsidR="004C486F" w:rsidRPr="00227851">
        <w:rPr>
          <w:b/>
          <w:highlight w:val="yellow"/>
        </w:rPr>
        <w:t xml:space="preserve">additional parts </w:t>
      </w:r>
      <w:r w:rsidR="004C486F" w:rsidRPr="00227851">
        <w:rPr>
          <w:highlight w:val="yellow"/>
        </w:rPr>
        <w:t>(camera, Bluetooth, etc. as string)</w:t>
      </w:r>
      <w:r w:rsidR="00CD4B0A" w:rsidRPr="00227851">
        <w:rPr>
          <w:highlight w:val="yellow"/>
        </w:rPr>
        <w:t xml:space="preserve"> </w:t>
      </w:r>
      <w:r w:rsidR="00796AD6" w:rsidRPr="00227851">
        <w:rPr>
          <w:highlight w:val="yellow"/>
        </w:rPr>
        <w:t xml:space="preserve">and </w:t>
      </w:r>
      <w:r w:rsidR="00796AD6" w:rsidRPr="00227851">
        <w:rPr>
          <w:b/>
          <w:highlight w:val="yellow"/>
        </w:rPr>
        <w:t>description</w:t>
      </w:r>
      <w:r w:rsidR="00E82D15" w:rsidRPr="00227851">
        <w:rPr>
          <w:b/>
          <w:highlight w:val="yellow"/>
        </w:rPr>
        <w:t xml:space="preserve"> </w:t>
      </w:r>
      <w:r w:rsidR="00E82D15" w:rsidRPr="00227851">
        <w:rPr>
          <w:highlight w:val="yellow"/>
        </w:rPr>
        <w:t>(</w:t>
      </w:r>
      <w:r w:rsidR="00D067AD" w:rsidRPr="00227851">
        <w:rPr>
          <w:highlight w:val="yellow"/>
        </w:rPr>
        <w:t>string)</w:t>
      </w:r>
      <w:r w:rsidR="00796AD6" w:rsidRPr="00227851">
        <w:rPr>
          <w:highlight w:val="yellow"/>
        </w:rPr>
        <w:t>.</w:t>
      </w:r>
      <w:r w:rsidR="00AE0FDE" w:rsidRPr="00227851">
        <w:rPr>
          <w:highlight w:val="yellow"/>
        </w:rPr>
        <w:t xml:space="preserve"> Laptops also have </w:t>
      </w:r>
      <w:r w:rsidR="00A00923" w:rsidRPr="00227851">
        <w:rPr>
          <w:highlight w:val="yellow"/>
        </w:rPr>
        <w:t xml:space="preserve">set of </w:t>
      </w:r>
      <w:r w:rsidR="00AE0FDE" w:rsidRPr="00227851">
        <w:rPr>
          <w:b/>
          <w:highlight w:val="yellow"/>
        </w:rPr>
        <w:t>votes</w:t>
      </w:r>
      <w:r w:rsidR="00AE0FDE" w:rsidRPr="00227851">
        <w:rPr>
          <w:highlight w:val="yellow"/>
        </w:rPr>
        <w:t xml:space="preserve"> and set of </w:t>
      </w:r>
      <w:r w:rsidR="00AE0FDE" w:rsidRPr="00227851">
        <w:rPr>
          <w:b/>
          <w:highlight w:val="yellow"/>
        </w:rPr>
        <w:t>comments</w:t>
      </w:r>
      <w:r w:rsidR="00AE0FDE" w:rsidRPr="00227851">
        <w:rPr>
          <w:highlight w:val="yellow"/>
        </w:rPr>
        <w:t xml:space="preserve">. </w:t>
      </w:r>
      <w:r w:rsidR="00B443E5" w:rsidRPr="00227851">
        <w:rPr>
          <w:highlight w:val="yellow"/>
        </w:rPr>
        <w:t xml:space="preserve">Each comment has </w:t>
      </w:r>
      <w:r w:rsidR="00B443E5" w:rsidRPr="00227851">
        <w:rPr>
          <w:b/>
          <w:highlight w:val="yellow"/>
        </w:rPr>
        <w:t>user</w:t>
      </w:r>
      <w:r w:rsidR="00AB73B1" w:rsidRPr="00227851">
        <w:rPr>
          <w:b/>
          <w:highlight w:val="yellow"/>
        </w:rPr>
        <w:t>, laptop</w:t>
      </w:r>
      <w:r w:rsidR="00B443E5" w:rsidRPr="00227851">
        <w:rPr>
          <w:highlight w:val="yellow"/>
        </w:rPr>
        <w:t xml:space="preserve"> and </w:t>
      </w:r>
      <w:r w:rsidR="00B443E5" w:rsidRPr="00227851">
        <w:rPr>
          <w:b/>
          <w:highlight w:val="yellow"/>
        </w:rPr>
        <w:t>content</w:t>
      </w:r>
      <w:r w:rsidR="00B443E5" w:rsidRPr="00227851">
        <w:rPr>
          <w:highlight w:val="yellow"/>
        </w:rPr>
        <w:t>.</w:t>
      </w:r>
      <w:r w:rsidR="00A00923" w:rsidRPr="00227851">
        <w:rPr>
          <w:highlight w:val="yellow"/>
        </w:rPr>
        <w:t xml:space="preserve"> Each vote has </w:t>
      </w:r>
      <w:r w:rsidR="00A00923" w:rsidRPr="00227851">
        <w:rPr>
          <w:b/>
          <w:highlight w:val="yellow"/>
        </w:rPr>
        <w:t>user</w:t>
      </w:r>
      <w:r w:rsidR="00A00923" w:rsidRPr="00227851">
        <w:rPr>
          <w:highlight w:val="yellow"/>
        </w:rPr>
        <w:t xml:space="preserve"> and </w:t>
      </w:r>
      <w:r w:rsidR="00A00923" w:rsidRPr="00227851">
        <w:rPr>
          <w:b/>
          <w:highlight w:val="yellow"/>
        </w:rPr>
        <w:t>laptop</w:t>
      </w:r>
      <w:r w:rsidR="00A00923" w:rsidRPr="00227851">
        <w:rPr>
          <w:highlight w:val="yellow"/>
        </w:rPr>
        <w:t>.</w:t>
      </w:r>
      <w:r w:rsidR="001B4C0F" w:rsidRPr="00227851">
        <w:rPr>
          <w:highlight w:val="yellow"/>
        </w:rPr>
        <w:t xml:space="preserve"> </w:t>
      </w:r>
      <w:r w:rsidR="00796AD6" w:rsidRPr="00227851">
        <w:rPr>
          <w:highlight w:val="yellow"/>
        </w:rPr>
        <w:t>Fill some sample data in the DB to simplify any further testing.</w:t>
      </w:r>
    </w:p>
    <w:p w:rsidR="001B4C0F" w:rsidRPr="00227851" w:rsidRDefault="001B4C0F" w:rsidP="001B4C0F">
      <w:pPr>
        <w:pStyle w:val="Score"/>
        <w:ind w:left="720"/>
      </w:pPr>
      <w:r w:rsidRPr="00227851">
        <w:t>4 score</w:t>
      </w:r>
    </w:p>
    <w:p w:rsidR="0036527F" w:rsidRPr="00227851" w:rsidRDefault="000F07FD" w:rsidP="009B767D">
      <w:pPr>
        <w:rPr>
          <w:highlight w:val="yellow"/>
        </w:rPr>
      </w:pPr>
      <w:r w:rsidRPr="00227851">
        <w:rPr>
          <w:highlight w:val="yellow"/>
        </w:rPr>
        <w:t>U</w:t>
      </w:r>
      <w:r w:rsidR="00956F97" w:rsidRPr="00227851">
        <w:rPr>
          <w:highlight w:val="yellow"/>
        </w:rPr>
        <w:t>se</w:t>
      </w:r>
      <w:r w:rsidR="00106840" w:rsidRPr="00227851">
        <w:rPr>
          <w:highlight w:val="yellow"/>
        </w:rPr>
        <w:t xml:space="preserve"> the ASP.NET </w:t>
      </w:r>
      <w:r w:rsidR="00956F97" w:rsidRPr="00227851">
        <w:rPr>
          <w:highlight w:val="yellow"/>
        </w:rPr>
        <w:t xml:space="preserve">Identity system to keep </w:t>
      </w:r>
      <w:r w:rsidR="00106840" w:rsidRPr="00227851">
        <w:rPr>
          <w:highlight w:val="yellow"/>
        </w:rPr>
        <w:t>the users</w:t>
      </w:r>
      <w:r w:rsidR="009B767D" w:rsidRPr="00227851">
        <w:rPr>
          <w:highlight w:val="yellow"/>
        </w:rPr>
        <w:t xml:space="preserve"> and their </w:t>
      </w:r>
      <w:r w:rsidR="00202DA4" w:rsidRPr="00227851">
        <w:rPr>
          <w:highlight w:val="yellow"/>
        </w:rPr>
        <w:t xml:space="preserve">encrypted </w:t>
      </w:r>
      <w:r w:rsidR="009B767D" w:rsidRPr="00227851">
        <w:rPr>
          <w:highlight w:val="yellow"/>
        </w:rPr>
        <w:t>passwords</w:t>
      </w:r>
      <w:r w:rsidR="00106840" w:rsidRPr="00227851">
        <w:rPr>
          <w:highlight w:val="yellow"/>
        </w:rPr>
        <w:t>.</w:t>
      </w:r>
    </w:p>
    <w:p w:rsidR="0036527F" w:rsidRPr="00227851" w:rsidRDefault="001B4C0F" w:rsidP="0036527F">
      <w:pPr>
        <w:pStyle w:val="Score"/>
        <w:ind w:left="720"/>
        <w:rPr>
          <w:highlight w:val="yellow"/>
        </w:rPr>
      </w:pPr>
      <w:r w:rsidRPr="00227851">
        <w:rPr>
          <w:highlight w:val="yellow"/>
        </w:rPr>
        <w:t>2</w:t>
      </w:r>
      <w:r w:rsidR="0036527F" w:rsidRPr="00227851">
        <w:rPr>
          <w:highlight w:val="yellow"/>
        </w:rPr>
        <w:t xml:space="preserve"> score</w:t>
      </w:r>
    </w:p>
    <w:p w:rsidR="00E86BB3" w:rsidRPr="00227851" w:rsidRDefault="00E86BB3" w:rsidP="00E86BB3">
      <w:pPr>
        <w:rPr>
          <w:highlight w:val="yellow"/>
        </w:rPr>
      </w:pPr>
      <w:r w:rsidRPr="00227851">
        <w:rPr>
          <w:highlight w:val="yellow"/>
        </w:rPr>
        <w:t xml:space="preserve">Use </w:t>
      </w:r>
      <w:r w:rsidRPr="00227851">
        <w:rPr>
          <w:b/>
          <w:highlight w:val="yellow"/>
        </w:rPr>
        <w:t>Entity Framework</w:t>
      </w:r>
      <w:r w:rsidRPr="00227851">
        <w:rPr>
          <w:highlight w:val="yellow"/>
        </w:rPr>
        <w:t xml:space="preserve"> as ORM engine and </w:t>
      </w:r>
      <w:r w:rsidRPr="00227851">
        <w:rPr>
          <w:b/>
          <w:highlight w:val="yellow"/>
        </w:rPr>
        <w:t>MS SQL Server Local DB</w:t>
      </w:r>
      <w:r w:rsidRPr="00227851">
        <w:rPr>
          <w:highlight w:val="yellow"/>
        </w:rPr>
        <w:t xml:space="preserve"> as database storage engine. Your project should run after "copy/paste" deployment, without changing connection strings or other settings. You may use code first, model first or database first approach to access your data from Entity Framework.</w:t>
      </w:r>
    </w:p>
    <w:p w:rsidR="00E86BB3" w:rsidRDefault="00E86BB3" w:rsidP="0036527F">
      <w:pPr>
        <w:pStyle w:val="Score"/>
        <w:ind w:left="720"/>
      </w:pPr>
      <w:r w:rsidRPr="00227851">
        <w:rPr>
          <w:highlight w:val="yellow"/>
        </w:rPr>
        <w:t>4 score</w:t>
      </w:r>
    </w:p>
    <w:p w:rsidR="005E2DE7" w:rsidRDefault="00126472" w:rsidP="005E2DE7">
      <w:pPr>
        <w:pStyle w:val="3"/>
      </w:pPr>
      <w:r>
        <w:t>Laptop</w:t>
      </w:r>
      <w:r w:rsidR="00ED05DD">
        <w:t xml:space="preserve"> System </w:t>
      </w:r>
      <w:r w:rsidR="00106840">
        <w:t xml:space="preserve">ASP.NET </w:t>
      </w:r>
      <w:r>
        <w:t>MVC</w:t>
      </w:r>
      <w:r w:rsidR="005E2DE7">
        <w:t xml:space="preserve"> Application</w:t>
      </w:r>
    </w:p>
    <w:p w:rsidR="005E2DE7" w:rsidRDefault="005E2DE7" w:rsidP="005E2DE7">
      <w:r>
        <w:t xml:space="preserve">Design and implement </w:t>
      </w:r>
      <w:r w:rsidR="0064636E">
        <w:t xml:space="preserve">the </w:t>
      </w:r>
      <w:r w:rsidR="00675B7D">
        <w:t>Laptop</w:t>
      </w:r>
      <w:r w:rsidR="00ED05DD">
        <w:t xml:space="preserve"> System </w:t>
      </w:r>
      <w:r w:rsidR="0064636E">
        <w:t xml:space="preserve">as </w:t>
      </w:r>
      <w:r>
        <w:t xml:space="preserve">a </w:t>
      </w:r>
      <w:r w:rsidR="00106840">
        <w:t>server</w:t>
      </w:r>
      <w:r>
        <w:t xml:space="preserve">-side web application </w:t>
      </w:r>
      <w:r w:rsidR="00106840">
        <w:t xml:space="preserve">in ASP.NET </w:t>
      </w:r>
      <w:r w:rsidR="00C077E9">
        <w:t>MVC</w:t>
      </w:r>
      <w:r w:rsidR="003E38A9">
        <w:t>. You may use the following steps during your work:</w:t>
      </w:r>
    </w:p>
    <w:p w:rsidR="00E5532A" w:rsidRDefault="00E5532A" w:rsidP="00E5532A">
      <w:pPr>
        <w:pStyle w:val="4"/>
      </w:pPr>
      <w:r>
        <w:t>Common Features</w:t>
      </w:r>
    </w:p>
    <w:p w:rsidR="002E5FD8" w:rsidRPr="00227851" w:rsidRDefault="00AB1411" w:rsidP="005E2DE7">
      <w:pPr>
        <w:numPr>
          <w:ilvl w:val="0"/>
          <w:numId w:val="14"/>
        </w:numPr>
        <w:rPr>
          <w:highlight w:val="yellow"/>
        </w:rPr>
      </w:pPr>
      <w:r w:rsidRPr="00227851">
        <w:rPr>
          <w:b/>
          <w:highlight w:val="yellow"/>
        </w:rPr>
        <w:t>Layout</w:t>
      </w:r>
      <w:r w:rsidR="001738F6" w:rsidRPr="00227851">
        <w:rPr>
          <w:highlight w:val="yellow"/>
        </w:rPr>
        <w:t xml:space="preserve"> – </w:t>
      </w:r>
      <w:r w:rsidR="00690E88" w:rsidRPr="00227851">
        <w:rPr>
          <w:highlight w:val="yellow"/>
        </w:rPr>
        <w:t>design</w:t>
      </w:r>
      <w:r w:rsidR="009778FC" w:rsidRPr="00227851">
        <w:rPr>
          <w:highlight w:val="yellow"/>
        </w:rPr>
        <w:t xml:space="preserve"> an</w:t>
      </w:r>
      <w:r w:rsidR="001738F6" w:rsidRPr="00227851">
        <w:rPr>
          <w:highlight w:val="yellow"/>
        </w:rPr>
        <w:t xml:space="preserve"> ASP.NET </w:t>
      </w:r>
      <w:r w:rsidR="007E607E" w:rsidRPr="00227851">
        <w:rPr>
          <w:highlight w:val="yellow"/>
        </w:rPr>
        <w:t>MVC Layout page</w:t>
      </w:r>
      <w:r w:rsidR="001738F6" w:rsidRPr="00227851">
        <w:rPr>
          <w:highlight w:val="yellow"/>
        </w:rPr>
        <w:t xml:space="preserve"> to reuse the common</w:t>
      </w:r>
      <w:r w:rsidR="00F4415E" w:rsidRPr="00227851">
        <w:rPr>
          <w:highlight w:val="yellow"/>
        </w:rPr>
        <w:t xml:space="preserve"> page elements like headers and </w:t>
      </w:r>
      <w:r w:rsidR="001738F6" w:rsidRPr="00227851">
        <w:rPr>
          <w:highlight w:val="yellow"/>
        </w:rPr>
        <w:t>footers</w:t>
      </w:r>
      <w:r w:rsidR="00740DA0" w:rsidRPr="00227851">
        <w:rPr>
          <w:highlight w:val="yellow"/>
        </w:rPr>
        <w:t xml:space="preserve"> and navigation</w:t>
      </w:r>
      <w:r w:rsidR="00690E88" w:rsidRPr="00227851">
        <w:rPr>
          <w:highlight w:val="yellow"/>
        </w:rPr>
        <w:t xml:space="preserve"> in all other pages in the project</w:t>
      </w:r>
      <w:r w:rsidR="001738F6" w:rsidRPr="00227851">
        <w:rPr>
          <w:highlight w:val="yellow"/>
        </w:rPr>
        <w:t>.</w:t>
      </w:r>
    </w:p>
    <w:p w:rsidR="002E5FD8" w:rsidRDefault="00B3076C" w:rsidP="002E5FD8">
      <w:pPr>
        <w:jc w:val="right"/>
      </w:pPr>
      <w:r>
        <w:t>4</w:t>
      </w:r>
      <w:r w:rsidR="002E5FD8">
        <w:t xml:space="preserve"> score</w:t>
      </w:r>
    </w:p>
    <w:p w:rsidR="001738F6" w:rsidRPr="00227851" w:rsidRDefault="007E607E" w:rsidP="005E2DE7">
      <w:pPr>
        <w:numPr>
          <w:ilvl w:val="0"/>
          <w:numId w:val="14"/>
        </w:numPr>
        <w:rPr>
          <w:highlight w:val="yellow"/>
        </w:rPr>
      </w:pPr>
      <w:r w:rsidRPr="00227851">
        <w:rPr>
          <w:highlight w:val="yellow"/>
        </w:rPr>
        <w:t xml:space="preserve">Use </w:t>
      </w:r>
      <w:r w:rsidRPr="00227851">
        <w:rPr>
          <w:b/>
          <w:highlight w:val="yellow"/>
        </w:rPr>
        <w:t>Kendo Menu</w:t>
      </w:r>
      <w:r w:rsidRPr="00227851">
        <w:rPr>
          <w:highlight w:val="yellow"/>
        </w:rPr>
        <w:t xml:space="preserve"> for the navigation and links</w:t>
      </w:r>
      <w:r w:rsidR="00BE69F3" w:rsidRPr="00227851">
        <w:rPr>
          <w:highlight w:val="yellow"/>
        </w:rPr>
        <w:t xml:space="preserve"> to other pages</w:t>
      </w:r>
      <w:r w:rsidRPr="00227851">
        <w:rPr>
          <w:highlight w:val="yellow"/>
        </w:rPr>
        <w:t>.</w:t>
      </w:r>
    </w:p>
    <w:p w:rsidR="009778FC" w:rsidRPr="001738F6" w:rsidRDefault="00B3076C" w:rsidP="009778FC">
      <w:pPr>
        <w:pStyle w:val="Score"/>
        <w:spacing w:before="120"/>
        <w:ind w:left="720"/>
      </w:pPr>
      <w:r>
        <w:t>2</w:t>
      </w:r>
      <w:r w:rsidR="009778FC">
        <w:t xml:space="preserve"> score</w:t>
      </w:r>
    </w:p>
    <w:p w:rsidR="003E38A9" w:rsidRPr="00227851" w:rsidRDefault="00690E88" w:rsidP="003E38A9">
      <w:pPr>
        <w:numPr>
          <w:ilvl w:val="0"/>
          <w:numId w:val="14"/>
        </w:numPr>
        <w:rPr>
          <w:highlight w:val="yellow"/>
        </w:rPr>
      </w:pPr>
      <w:r w:rsidRPr="00227851">
        <w:rPr>
          <w:b/>
          <w:highlight w:val="yellow"/>
        </w:rPr>
        <w:t>Configure</w:t>
      </w:r>
      <w:r w:rsidR="004017DE" w:rsidRPr="00227851">
        <w:rPr>
          <w:b/>
          <w:highlight w:val="yellow"/>
        </w:rPr>
        <w:t xml:space="preserve"> the</w:t>
      </w:r>
      <w:r w:rsidRPr="00227851">
        <w:rPr>
          <w:b/>
          <w:highlight w:val="yellow"/>
        </w:rPr>
        <w:t xml:space="preserve"> ASP.NET </w:t>
      </w:r>
      <w:r w:rsidR="00F4415E" w:rsidRPr="00227851">
        <w:rPr>
          <w:b/>
          <w:highlight w:val="yellow"/>
        </w:rPr>
        <w:t xml:space="preserve">Identity </w:t>
      </w:r>
      <w:r w:rsidR="00283AAE" w:rsidRPr="00227851">
        <w:rPr>
          <w:b/>
          <w:highlight w:val="yellow"/>
        </w:rPr>
        <w:t>S</w:t>
      </w:r>
      <w:r w:rsidR="00F4415E" w:rsidRPr="00227851">
        <w:rPr>
          <w:b/>
          <w:highlight w:val="yellow"/>
        </w:rPr>
        <w:t>ystem</w:t>
      </w:r>
      <w:r w:rsidR="004017DE" w:rsidRPr="00227851">
        <w:rPr>
          <w:highlight w:val="yellow"/>
        </w:rPr>
        <w:t xml:space="preserve"> to enable user management functionality (login / logout).</w:t>
      </w:r>
      <w:r w:rsidR="00A94595" w:rsidRPr="00227851">
        <w:rPr>
          <w:highlight w:val="yellow"/>
        </w:rPr>
        <w:t xml:space="preserve"> The username should be at le</w:t>
      </w:r>
      <w:r w:rsidR="00970032" w:rsidRPr="00227851">
        <w:rPr>
          <w:highlight w:val="yellow"/>
        </w:rPr>
        <w:t>a</w:t>
      </w:r>
      <w:r w:rsidR="00A94595" w:rsidRPr="00227851">
        <w:rPr>
          <w:highlight w:val="yellow"/>
        </w:rPr>
        <w:t>st 6 character long.</w:t>
      </w:r>
    </w:p>
    <w:p w:rsidR="003E38A9" w:rsidRPr="001738F6" w:rsidRDefault="004E5577" w:rsidP="003E38A9">
      <w:pPr>
        <w:pStyle w:val="Score"/>
        <w:spacing w:before="120"/>
        <w:ind w:left="720"/>
      </w:pPr>
      <w:r>
        <w:t>2</w:t>
      </w:r>
      <w:r w:rsidR="003E38A9">
        <w:t xml:space="preserve"> score</w:t>
      </w:r>
    </w:p>
    <w:p w:rsidR="004017DE" w:rsidRPr="00227851" w:rsidRDefault="004017DE" w:rsidP="004017DE">
      <w:pPr>
        <w:numPr>
          <w:ilvl w:val="0"/>
          <w:numId w:val="14"/>
        </w:numPr>
        <w:rPr>
          <w:highlight w:val="yellow"/>
        </w:rPr>
      </w:pPr>
      <w:r w:rsidRPr="00227851">
        <w:rPr>
          <w:b/>
          <w:highlight w:val="yellow"/>
        </w:rPr>
        <w:t>Register user</w:t>
      </w:r>
      <w:r w:rsidR="004E5577" w:rsidRPr="00227851">
        <w:rPr>
          <w:highlight w:val="yellow"/>
        </w:rPr>
        <w:t xml:space="preserve"> – by username,</w:t>
      </w:r>
      <w:r w:rsidRPr="00227851">
        <w:rPr>
          <w:highlight w:val="yellow"/>
        </w:rPr>
        <w:t xml:space="preserve"> password </w:t>
      </w:r>
      <w:r w:rsidR="004E5577" w:rsidRPr="00227851">
        <w:rPr>
          <w:highlight w:val="yellow"/>
        </w:rPr>
        <w:t xml:space="preserve">and email </w:t>
      </w:r>
      <w:r w:rsidRPr="00227851">
        <w:rPr>
          <w:highlight w:val="yellow"/>
        </w:rPr>
        <w:t>the system should be able to register a new user in the system. After successful registration, the user should be redirected to the start page.</w:t>
      </w:r>
    </w:p>
    <w:p w:rsidR="004017DE" w:rsidRDefault="004E5577" w:rsidP="004017DE">
      <w:pPr>
        <w:pStyle w:val="Score"/>
        <w:spacing w:before="120"/>
        <w:ind w:left="720"/>
      </w:pPr>
      <w:r>
        <w:t>2</w:t>
      </w:r>
      <w:r w:rsidR="004017DE">
        <w:t xml:space="preserve"> score</w:t>
      </w:r>
    </w:p>
    <w:p w:rsidR="00E5532A" w:rsidRDefault="00E5532A" w:rsidP="00E5532A">
      <w:pPr>
        <w:pStyle w:val="4"/>
      </w:pPr>
      <w:r>
        <w:lastRenderedPageBreak/>
        <w:t>Public Area</w:t>
      </w:r>
    </w:p>
    <w:p w:rsidR="00E50403" w:rsidRPr="001F03A2" w:rsidRDefault="00FC7D77" w:rsidP="00E50403">
      <w:pPr>
        <w:numPr>
          <w:ilvl w:val="0"/>
          <w:numId w:val="14"/>
        </w:numPr>
        <w:rPr>
          <w:highlight w:val="yellow"/>
        </w:rPr>
      </w:pPr>
      <w:r w:rsidRPr="001F03A2">
        <w:rPr>
          <w:b/>
          <w:highlight w:val="yellow"/>
        </w:rPr>
        <w:t>Home page</w:t>
      </w:r>
      <w:r w:rsidR="00C82F4D" w:rsidRPr="001F03A2">
        <w:rPr>
          <w:highlight w:val="yellow"/>
        </w:rPr>
        <w:t xml:space="preserve"> –</w:t>
      </w:r>
      <w:r w:rsidR="0005572C" w:rsidRPr="001F03A2">
        <w:rPr>
          <w:highlight w:val="yellow"/>
        </w:rPr>
        <w:t xml:space="preserve"> </w:t>
      </w:r>
      <w:r w:rsidR="008D78D7" w:rsidRPr="001F03A2">
        <w:rPr>
          <w:highlight w:val="yellow"/>
        </w:rPr>
        <w:t xml:space="preserve">at the application start page display </w:t>
      </w:r>
      <w:r w:rsidRPr="001F03A2">
        <w:rPr>
          <w:highlight w:val="yellow"/>
        </w:rPr>
        <w:t xml:space="preserve">the top </w:t>
      </w:r>
      <w:r w:rsidR="008532CF" w:rsidRPr="001F03A2">
        <w:rPr>
          <w:highlight w:val="yellow"/>
        </w:rPr>
        <w:t>6</w:t>
      </w:r>
      <w:r w:rsidRPr="001F03A2">
        <w:rPr>
          <w:highlight w:val="yellow"/>
        </w:rPr>
        <w:t xml:space="preserve"> laptops by total votes.</w:t>
      </w:r>
      <w:r w:rsidR="008C5C80" w:rsidRPr="001F03A2">
        <w:rPr>
          <w:highlight w:val="yellow"/>
        </w:rPr>
        <w:t xml:space="preserve"> </w:t>
      </w:r>
      <w:r w:rsidR="00E05DFE" w:rsidRPr="001F03A2">
        <w:rPr>
          <w:highlight w:val="yellow"/>
        </w:rPr>
        <w:t xml:space="preserve">Use two rows </w:t>
      </w:r>
      <w:r w:rsidR="00CF1929" w:rsidRPr="001F03A2">
        <w:rPr>
          <w:highlight w:val="yellow"/>
        </w:rPr>
        <w:t>with</w:t>
      </w:r>
      <w:r w:rsidR="00E05DFE" w:rsidRPr="001F03A2">
        <w:rPr>
          <w:highlight w:val="yellow"/>
        </w:rPr>
        <w:t xml:space="preserve"> three</w:t>
      </w:r>
      <w:r w:rsidR="00CF1929" w:rsidRPr="001F03A2">
        <w:rPr>
          <w:highlight w:val="yellow"/>
        </w:rPr>
        <w:t xml:space="preserve"> columns</w:t>
      </w:r>
      <w:r w:rsidR="00E05DFE" w:rsidRPr="001F03A2">
        <w:rPr>
          <w:highlight w:val="yellow"/>
        </w:rPr>
        <w:t xml:space="preserve"> and show every laptop’s </w:t>
      </w:r>
      <w:r w:rsidR="00A00923" w:rsidRPr="001F03A2">
        <w:rPr>
          <w:b/>
          <w:highlight w:val="yellow"/>
        </w:rPr>
        <w:t>manufacturer</w:t>
      </w:r>
      <w:r w:rsidR="00E05DFE" w:rsidRPr="001F03A2">
        <w:rPr>
          <w:highlight w:val="yellow"/>
        </w:rPr>
        <w:t xml:space="preserve">, </w:t>
      </w:r>
      <w:r w:rsidR="00E05DFE" w:rsidRPr="001F03A2">
        <w:rPr>
          <w:b/>
          <w:highlight w:val="yellow"/>
        </w:rPr>
        <w:t>model</w:t>
      </w:r>
      <w:r w:rsidR="00E05DFE" w:rsidRPr="001F03A2">
        <w:rPr>
          <w:highlight w:val="yellow"/>
        </w:rPr>
        <w:t xml:space="preserve">, </w:t>
      </w:r>
      <w:r w:rsidR="00E05DFE" w:rsidRPr="001F03A2">
        <w:rPr>
          <w:b/>
          <w:highlight w:val="yellow"/>
        </w:rPr>
        <w:t>image</w:t>
      </w:r>
      <w:r w:rsidR="00E05DFE" w:rsidRPr="001F03A2">
        <w:rPr>
          <w:highlight w:val="yellow"/>
        </w:rPr>
        <w:t xml:space="preserve"> and </w:t>
      </w:r>
      <w:r w:rsidR="00E05DFE" w:rsidRPr="001F03A2">
        <w:rPr>
          <w:b/>
          <w:highlight w:val="yellow"/>
        </w:rPr>
        <w:t>price</w:t>
      </w:r>
      <w:r w:rsidR="00E05DFE" w:rsidRPr="001F03A2">
        <w:rPr>
          <w:highlight w:val="yellow"/>
        </w:rPr>
        <w:t>.</w:t>
      </w:r>
      <w:r w:rsidR="00E50403" w:rsidRPr="001F03A2">
        <w:rPr>
          <w:highlight w:val="yellow"/>
        </w:rPr>
        <w:t xml:space="preserve"> </w:t>
      </w:r>
    </w:p>
    <w:p w:rsidR="00E50403" w:rsidRDefault="00E50403" w:rsidP="00870086">
      <w:pPr>
        <w:pStyle w:val="Score"/>
        <w:spacing w:before="120"/>
        <w:ind w:left="720"/>
      </w:pPr>
      <w:r>
        <w:t>4 score</w:t>
      </w:r>
    </w:p>
    <w:p w:rsidR="00E50403" w:rsidRDefault="00192D4E" w:rsidP="00E50403">
      <w:pPr>
        <w:numPr>
          <w:ilvl w:val="0"/>
          <w:numId w:val="14"/>
        </w:numPr>
      </w:pPr>
      <w:r w:rsidRPr="00160E2F">
        <w:rPr>
          <w:b/>
          <w:highlight w:val="yellow"/>
        </w:rPr>
        <w:t>Cache</w:t>
      </w:r>
      <w:r w:rsidRPr="00160E2F">
        <w:rPr>
          <w:highlight w:val="yellow"/>
        </w:rPr>
        <w:t xml:space="preserve"> this page for an hour</w:t>
      </w:r>
      <w:r w:rsidR="00F43EB1" w:rsidRPr="00160E2F">
        <w:rPr>
          <w:highlight w:val="yellow"/>
        </w:rPr>
        <w:t xml:space="preserve"> ahead</w:t>
      </w:r>
      <w:r>
        <w:t>.</w:t>
      </w:r>
      <w:r w:rsidR="00E50403" w:rsidRPr="00E50403">
        <w:t xml:space="preserve"> </w:t>
      </w:r>
    </w:p>
    <w:p w:rsidR="00E50403" w:rsidRDefault="00E50403" w:rsidP="00E50403">
      <w:pPr>
        <w:pStyle w:val="Score"/>
        <w:spacing w:before="120"/>
        <w:ind w:left="720"/>
      </w:pPr>
      <w:r>
        <w:t>2 score</w:t>
      </w:r>
    </w:p>
    <w:p w:rsidR="00E45709" w:rsidRPr="001E3176" w:rsidRDefault="008D78D7" w:rsidP="001C74CE">
      <w:pPr>
        <w:numPr>
          <w:ilvl w:val="0"/>
          <w:numId w:val="14"/>
        </w:numPr>
        <w:rPr>
          <w:highlight w:val="yellow"/>
          <w:lang w:val="bg-BG"/>
        </w:rPr>
      </w:pPr>
      <w:r w:rsidRPr="001E3176">
        <w:rPr>
          <w:b/>
          <w:highlight w:val="yellow"/>
        </w:rPr>
        <w:t xml:space="preserve">View </w:t>
      </w:r>
      <w:r w:rsidR="00CF1929" w:rsidRPr="001E3176">
        <w:rPr>
          <w:b/>
          <w:highlight w:val="yellow"/>
        </w:rPr>
        <w:t>laptop</w:t>
      </w:r>
      <w:r w:rsidRPr="001E3176">
        <w:rPr>
          <w:b/>
          <w:highlight w:val="yellow"/>
        </w:rPr>
        <w:t xml:space="preserve"> details</w:t>
      </w:r>
      <w:r w:rsidR="00E45709" w:rsidRPr="001E3176">
        <w:rPr>
          <w:highlight w:val="yellow"/>
        </w:rPr>
        <w:t xml:space="preserve"> – </w:t>
      </w:r>
      <w:r w:rsidRPr="001E3176">
        <w:rPr>
          <w:highlight w:val="yellow"/>
        </w:rPr>
        <w:t xml:space="preserve">clicking on a </w:t>
      </w:r>
      <w:r w:rsidR="00F76C1A" w:rsidRPr="001E3176">
        <w:rPr>
          <w:highlight w:val="yellow"/>
        </w:rPr>
        <w:t>laptop</w:t>
      </w:r>
      <w:r w:rsidRPr="001E3176">
        <w:rPr>
          <w:highlight w:val="yellow"/>
        </w:rPr>
        <w:t xml:space="preserve"> from the start page should display </w:t>
      </w:r>
      <w:r w:rsidR="00B337AA" w:rsidRPr="001E3176">
        <w:rPr>
          <w:highlight w:val="yellow"/>
        </w:rPr>
        <w:t>all</w:t>
      </w:r>
      <w:r w:rsidRPr="001E3176">
        <w:rPr>
          <w:highlight w:val="yellow"/>
        </w:rPr>
        <w:t xml:space="preserve"> </w:t>
      </w:r>
      <w:r w:rsidR="00B337AA" w:rsidRPr="001E3176">
        <w:rPr>
          <w:highlight w:val="yellow"/>
        </w:rPr>
        <w:t>laptop</w:t>
      </w:r>
      <w:r w:rsidRPr="001E3176">
        <w:rPr>
          <w:highlight w:val="yellow"/>
        </w:rPr>
        <w:t xml:space="preserve"> details (</w:t>
      </w:r>
      <w:r w:rsidR="00A00923" w:rsidRPr="001E3176">
        <w:rPr>
          <w:highlight w:val="yellow"/>
        </w:rPr>
        <w:t>manufacturer</w:t>
      </w:r>
      <w:r w:rsidR="00B337AA" w:rsidRPr="001E3176">
        <w:rPr>
          <w:highlight w:val="yellow"/>
        </w:rPr>
        <w:t>, model, monitor, hard disk, RAM, image, price and if there are optional fields, display them too</w:t>
      </w:r>
      <w:r w:rsidRPr="001E3176">
        <w:rPr>
          <w:highlight w:val="yellow"/>
        </w:rPr>
        <w:t xml:space="preserve">) </w:t>
      </w:r>
      <w:r w:rsidR="00C06BB4" w:rsidRPr="001E3176">
        <w:rPr>
          <w:highlight w:val="yellow"/>
        </w:rPr>
        <w:t>on</w:t>
      </w:r>
      <w:r w:rsidRPr="001E3176">
        <w:rPr>
          <w:highlight w:val="yellow"/>
        </w:rPr>
        <w:t xml:space="preserve"> a separate page</w:t>
      </w:r>
      <w:r w:rsidR="00E45709" w:rsidRPr="001E3176">
        <w:rPr>
          <w:highlight w:val="yellow"/>
        </w:rPr>
        <w:t>.</w:t>
      </w:r>
      <w:r w:rsidR="003016C6" w:rsidRPr="001E3176">
        <w:rPr>
          <w:highlight w:val="yellow"/>
          <w:lang w:val="bg-BG"/>
        </w:rPr>
        <w:t xml:space="preserve"> </w:t>
      </w:r>
      <w:r w:rsidR="00B337AA" w:rsidRPr="001E3176">
        <w:rPr>
          <w:highlight w:val="yellow"/>
        </w:rPr>
        <w:t>Display all comments for the laptop</w:t>
      </w:r>
      <w:r w:rsidR="00FF67EC" w:rsidRPr="001E3176">
        <w:rPr>
          <w:highlight w:val="yellow"/>
        </w:rPr>
        <w:t xml:space="preserve"> (no paging is required)</w:t>
      </w:r>
      <w:r w:rsidR="00B337AA" w:rsidRPr="001E3176">
        <w:rPr>
          <w:highlight w:val="yellow"/>
        </w:rPr>
        <w:t xml:space="preserve">. </w:t>
      </w:r>
    </w:p>
    <w:p w:rsidR="00E45709" w:rsidRDefault="00E50403" w:rsidP="00E45709">
      <w:pPr>
        <w:pStyle w:val="Score"/>
        <w:spacing w:before="120"/>
        <w:ind w:left="720"/>
      </w:pPr>
      <w:r>
        <w:t>4</w:t>
      </w:r>
      <w:r w:rsidR="00E45709">
        <w:t xml:space="preserve"> score</w:t>
      </w:r>
    </w:p>
    <w:p w:rsidR="00F76C1A" w:rsidRDefault="00F76C1A" w:rsidP="00F76C1A">
      <w:pPr>
        <w:pStyle w:val="4"/>
      </w:pPr>
      <w:r>
        <w:t>User Area</w:t>
      </w:r>
    </w:p>
    <w:p w:rsidR="00E50403" w:rsidRPr="00B93733" w:rsidRDefault="0031337B" w:rsidP="00E45709">
      <w:pPr>
        <w:numPr>
          <w:ilvl w:val="0"/>
          <w:numId w:val="14"/>
        </w:numPr>
        <w:rPr>
          <w:highlight w:val="yellow"/>
          <w:lang w:val="bg-BG"/>
        </w:rPr>
      </w:pPr>
      <w:r w:rsidRPr="00B93733">
        <w:rPr>
          <w:b/>
          <w:highlight w:val="yellow"/>
        </w:rPr>
        <w:t xml:space="preserve">List page </w:t>
      </w:r>
      <w:r w:rsidRPr="00B93733">
        <w:rPr>
          <w:highlight w:val="yellow"/>
        </w:rPr>
        <w:t xml:space="preserve">– registered users (after login) should be able to see a list page with all the available laptops with </w:t>
      </w:r>
      <w:r w:rsidRPr="00B93733">
        <w:rPr>
          <w:b/>
          <w:highlight w:val="yellow"/>
        </w:rPr>
        <w:t xml:space="preserve">Kendo </w:t>
      </w:r>
      <w:proofErr w:type="spellStart"/>
      <w:r w:rsidRPr="00B93733">
        <w:rPr>
          <w:b/>
          <w:highlight w:val="yellow"/>
        </w:rPr>
        <w:t>ListView</w:t>
      </w:r>
      <w:proofErr w:type="spellEnd"/>
      <w:r w:rsidRPr="00B93733">
        <w:rPr>
          <w:highlight w:val="yellow"/>
        </w:rPr>
        <w:t xml:space="preserve"> and custom template. </w:t>
      </w:r>
      <w:r w:rsidR="003E1F1F" w:rsidRPr="00B93733">
        <w:rPr>
          <w:highlight w:val="yellow"/>
        </w:rPr>
        <w:t xml:space="preserve">Display only </w:t>
      </w:r>
      <w:r w:rsidR="00A00923" w:rsidRPr="00B93733">
        <w:rPr>
          <w:b/>
          <w:highlight w:val="yellow"/>
        </w:rPr>
        <w:t>manufacturer</w:t>
      </w:r>
      <w:r w:rsidR="003E1F1F" w:rsidRPr="00B93733">
        <w:rPr>
          <w:highlight w:val="yellow"/>
        </w:rPr>
        <w:t xml:space="preserve">, </w:t>
      </w:r>
      <w:r w:rsidR="003E1F1F" w:rsidRPr="00B93733">
        <w:rPr>
          <w:b/>
          <w:highlight w:val="yellow"/>
        </w:rPr>
        <w:t>model</w:t>
      </w:r>
      <w:r w:rsidR="003E1F1F" w:rsidRPr="00B93733">
        <w:rPr>
          <w:highlight w:val="yellow"/>
        </w:rPr>
        <w:t xml:space="preserve">, </w:t>
      </w:r>
      <w:r w:rsidR="003E1F1F" w:rsidRPr="00B93733">
        <w:rPr>
          <w:b/>
          <w:highlight w:val="yellow"/>
        </w:rPr>
        <w:t>image</w:t>
      </w:r>
      <w:r w:rsidR="003E1F1F" w:rsidRPr="00B93733">
        <w:rPr>
          <w:highlight w:val="yellow"/>
        </w:rPr>
        <w:t xml:space="preserve"> and </w:t>
      </w:r>
      <w:r w:rsidR="003E1F1F" w:rsidRPr="00B93733">
        <w:rPr>
          <w:b/>
          <w:highlight w:val="yellow"/>
        </w:rPr>
        <w:t>price</w:t>
      </w:r>
      <w:r w:rsidR="00E50403" w:rsidRPr="00B93733">
        <w:rPr>
          <w:highlight w:val="yellow"/>
        </w:rPr>
        <w:t>.</w:t>
      </w:r>
    </w:p>
    <w:p w:rsidR="00E50403" w:rsidRPr="00E50403" w:rsidRDefault="00E50403" w:rsidP="00E50403">
      <w:pPr>
        <w:pStyle w:val="a9"/>
        <w:jc w:val="right"/>
      </w:pPr>
      <w:r>
        <w:t>5 points</w:t>
      </w:r>
    </w:p>
    <w:p w:rsidR="00F76C1A" w:rsidRPr="00B93733" w:rsidRDefault="003E1F1F" w:rsidP="00E45709">
      <w:pPr>
        <w:numPr>
          <w:ilvl w:val="0"/>
          <w:numId w:val="14"/>
        </w:numPr>
        <w:rPr>
          <w:highlight w:val="yellow"/>
          <w:lang w:val="bg-BG"/>
        </w:rPr>
      </w:pPr>
      <w:r w:rsidRPr="00B93733">
        <w:rPr>
          <w:highlight w:val="yellow"/>
        </w:rPr>
        <w:t>Use server side paging (page size 5).</w:t>
      </w:r>
    </w:p>
    <w:p w:rsidR="001F328B" w:rsidRDefault="00E50403" w:rsidP="001F328B">
      <w:pPr>
        <w:ind w:left="360"/>
        <w:jc w:val="right"/>
      </w:pPr>
      <w:r>
        <w:t>5</w:t>
      </w:r>
      <w:r w:rsidR="001F328B">
        <w:t xml:space="preserve"> points</w:t>
      </w:r>
    </w:p>
    <w:p w:rsidR="00F65F33" w:rsidRPr="00782DC8" w:rsidRDefault="00F65F33" w:rsidP="002B57E4">
      <w:pPr>
        <w:pStyle w:val="a9"/>
        <w:numPr>
          <w:ilvl w:val="0"/>
          <w:numId w:val="16"/>
        </w:numPr>
        <w:jc w:val="left"/>
        <w:rPr>
          <w:b/>
          <w:highlight w:val="yellow"/>
        </w:rPr>
      </w:pPr>
      <w:r w:rsidRPr="00782DC8">
        <w:rPr>
          <w:b/>
          <w:highlight w:val="yellow"/>
        </w:rPr>
        <w:t xml:space="preserve">Extend </w:t>
      </w:r>
      <w:r w:rsidR="002B57E4" w:rsidRPr="00782DC8">
        <w:rPr>
          <w:b/>
          <w:highlight w:val="yellow"/>
        </w:rPr>
        <w:t xml:space="preserve">laptop details </w:t>
      </w:r>
      <w:r w:rsidR="002B57E4" w:rsidRPr="00782DC8">
        <w:rPr>
          <w:highlight w:val="yellow"/>
        </w:rPr>
        <w:t>–</w:t>
      </w:r>
      <w:r w:rsidRPr="00782DC8">
        <w:rPr>
          <w:highlight w:val="yellow"/>
        </w:rPr>
        <w:t xml:space="preserve"> </w:t>
      </w:r>
      <w:r w:rsidR="008B2DF7" w:rsidRPr="00782DC8">
        <w:rPr>
          <w:highlight w:val="yellow"/>
        </w:rPr>
        <w:t xml:space="preserve">Registered users can </w:t>
      </w:r>
      <w:r w:rsidR="008B2DF7" w:rsidRPr="00782DC8">
        <w:rPr>
          <w:b/>
          <w:highlight w:val="yellow"/>
        </w:rPr>
        <w:t>comment</w:t>
      </w:r>
      <w:r w:rsidR="008B2DF7" w:rsidRPr="00782DC8">
        <w:rPr>
          <w:highlight w:val="yellow"/>
        </w:rPr>
        <w:t xml:space="preserve"> and </w:t>
      </w:r>
      <w:r w:rsidR="008B2DF7" w:rsidRPr="00782DC8">
        <w:rPr>
          <w:b/>
          <w:highlight w:val="yellow"/>
        </w:rPr>
        <w:t>vote</w:t>
      </w:r>
      <w:r w:rsidR="008B2DF7" w:rsidRPr="00782DC8">
        <w:rPr>
          <w:highlight w:val="yellow"/>
        </w:rPr>
        <w:t xml:space="preserve"> for the current laptop. </w:t>
      </w:r>
      <w:r w:rsidR="008B2DF7" w:rsidRPr="00782DC8">
        <w:rPr>
          <w:b/>
          <w:highlight w:val="yellow"/>
        </w:rPr>
        <w:t>Voting</w:t>
      </w:r>
      <w:r w:rsidR="008B2DF7" w:rsidRPr="00782DC8">
        <w:rPr>
          <w:highlight w:val="yellow"/>
        </w:rPr>
        <w:t xml:space="preserve"> and </w:t>
      </w:r>
      <w:r w:rsidR="008B2DF7" w:rsidRPr="003309E2">
        <w:rPr>
          <w:b/>
          <w:highlight w:val="lightGray"/>
        </w:rPr>
        <w:t>commenting</w:t>
      </w:r>
      <w:r w:rsidR="008B2DF7" w:rsidRPr="003309E2">
        <w:rPr>
          <w:highlight w:val="lightGray"/>
        </w:rPr>
        <w:t xml:space="preserve"> should be done with </w:t>
      </w:r>
      <w:r w:rsidR="008B2DF7" w:rsidRPr="00782DC8">
        <w:rPr>
          <w:b/>
          <w:highlight w:val="yellow"/>
        </w:rPr>
        <w:t>AJAX</w:t>
      </w:r>
      <w:r w:rsidR="008B2DF7" w:rsidRPr="00782DC8">
        <w:rPr>
          <w:highlight w:val="yellow"/>
        </w:rPr>
        <w:t xml:space="preserve"> updating the information without refreshing the page.</w:t>
      </w:r>
      <w:r w:rsidR="00E82D15" w:rsidRPr="00782DC8">
        <w:rPr>
          <w:highlight w:val="yellow"/>
        </w:rPr>
        <w:t xml:space="preserve"> </w:t>
      </w:r>
    </w:p>
    <w:p w:rsidR="00F65F33" w:rsidRPr="00782DC8" w:rsidRDefault="00282146" w:rsidP="00F65F33">
      <w:pPr>
        <w:pStyle w:val="a9"/>
        <w:jc w:val="right"/>
        <w:rPr>
          <w:highlight w:val="yellow"/>
        </w:rPr>
      </w:pPr>
      <w:bookmarkStart w:id="0" w:name="_GoBack"/>
      <w:bookmarkEnd w:id="0"/>
      <w:r w:rsidRPr="00782DC8">
        <w:rPr>
          <w:highlight w:val="yellow"/>
        </w:rPr>
        <w:t>3+3</w:t>
      </w:r>
      <w:r w:rsidR="00F65F33" w:rsidRPr="00782DC8">
        <w:rPr>
          <w:highlight w:val="yellow"/>
        </w:rPr>
        <w:t xml:space="preserve"> points</w:t>
      </w:r>
    </w:p>
    <w:p w:rsidR="002B57E4" w:rsidRPr="00782DC8" w:rsidRDefault="00282146" w:rsidP="002B57E4">
      <w:pPr>
        <w:pStyle w:val="a9"/>
        <w:numPr>
          <w:ilvl w:val="0"/>
          <w:numId w:val="16"/>
        </w:numPr>
        <w:jc w:val="left"/>
        <w:rPr>
          <w:b/>
          <w:highlight w:val="yellow"/>
        </w:rPr>
      </w:pPr>
      <w:r w:rsidRPr="00782DC8">
        <w:rPr>
          <w:highlight w:val="yellow"/>
        </w:rPr>
        <w:t>Comments</w:t>
      </w:r>
      <w:r w:rsidR="00E82D15" w:rsidRPr="00782DC8">
        <w:rPr>
          <w:highlight w:val="yellow"/>
        </w:rPr>
        <w:t xml:space="preserve"> should not have email addresses</w:t>
      </w:r>
      <w:r w:rsidR="00EA056A" w:rsidRPr="00782DC8">
        <w:rPr>
          <w:highlight w:val="yellow"/>
        </w:rPr>
        <w:t xml:space="preserve"> in them</w:t>
      </w:r>
      <w:r w:rsidR="00E82D15" w:rsidRPr="00782DC8">
        <w:rPr>
          <w:highlight w:val="yellow"/>
        </w:rPr>
        <w:t xml:space="preserve">. Validate </w:t>
      </w:r>
      <w:r w:rsidR="00640AC4" w:rsidRPr="00782DC8">
        <w:rPr>
          <w:highlight w:val="yellow"/>
        </w:rPr>
        <w:t>it with custom validation attribute.</w:t>
      </w:r>
    </w:p>
    <w:p w:rsidR="00A7645D" w:rsidRPr="00A7645D" w:rsidRDefault="00F65F33" w:rsidP="00A7645D">
      <w:pPr>
        <w:jc w:val="right"/>
      </w:pPr>
      <w:r w:rsidRPr="00782DC8">
        <w:rPr>
          <w:highlight w:val="yellow"/>
        </w:rPr>
        <w:t>4</w:t>
      </w:r>
      <w:r w:rsidR="00A7645D" w:rsidRPr="00782DC8">
        <w:rPr>
          <w:highlight w:val="yellow"/>
        </w:rPr>
        <w:t xml:space="preserve"> points</w:t>
      </w:r>
    </w:p>
    <w:p w:rsidR="00FD26E0" w:rsidRPr="00985749" w:rsidRDefault="001A304B" w:rsidP="008804CB">
      <w:pPr>
        <w:numPr>
          <w:ilvl w:val="0"/>
          <w:numId w:val="14"/>
        </w:numPr>
        <w:rPr>
          <w:highlight w:val="yellow"/>
          <w:lang w:val="bg-BG"/>
        </w:rPr>
      </w:pPr>
      <w:r w:rsidRPr="00985749">
        <w:rPr>
          <w:b/>
          <w:highlight w:val="yellow"/>
        </w:rPr>
        <w:t>Search</w:t>
      </w:r>
      <w:r w:rsidR="00E45709" w:rsidRPr="00985749">
        <w:rPr>
          <w:highlight w:val="yellow"/>
        </w:rPr>
        <w:t xml:space="preserve"> – </w:t>
      </w:r>
      <w:r w:rsidRPr="00985749">
        <w:rPr>
          <w:highlight w:val="yellow"/>
        </w:rPr>
        <w:t xml:space="preserve">at the </w:t>
      </w:r>
      <w:r w:rsidR="008E5E7C" w:rsidRPr="00985749">
        <w:rPr>
          <w:b/>
          <w:highlight w:val="yellow"/>
        </w:rPr>
        <w:t>List</w:t>
      </w:r>
      <w:r w:rsidRPr="00985749">
        <w:rPr>
          <w:highlight w:val="yellow"/>
        </w:rPr>
        <w:t xml:space="preserve"> page </w:t>
      </w:r>
      <w:r w:rsidR="008804CB" w:rsidRPr="00985749">
        <w:rPr>
          <w:highlight w:val="yellow"/>
        </w:rPr>
        <w:t>three</w:t>
      </w:r>
      <w:r w:rsidR="00994193" w:rsidRPr="00985749">
        <w:rPr>
          <w:highlight w:val="yellow"/>
        </w:rPr>
        <w:t xml:space="preserve"> </w:t>
      </w:r>
      <w:r w:rsidRPr="00985749">
        <w:rPr>
          <w:highlight w:val="yellow"/>
        </w:rPr>
        <w:t>search box</w:t>
      </w:r>
      <w:r w:rsidR="008E5E7C" w:rsidRPr="00985749">
        <w:rPr>
          <w:highlight w:val="yellow"/>
        </w:rPr>
        <w:t>es</w:t>
      </w:r>
      <w:r w:rsidRPr="00985749">
        <w:rPr>
          <w:highlight w:val="yellow"/>
        </w:rPr>
        <w:t xml:space="preserve"> should </w:t>
      </w:r>
      <w:r w:rsidR="00BF272D" w:rsidRPr="00985749">
        <w:rPr>
          <w:highlight w:val="yellow"/>
        </w:rPr>
        <w:t>be displayed. The</w:t>
      </w:r>
      <w:r w:rsidRPr="00985749">
        <w:rPr>
          <w:highlight w:val="yellow"/>
        </w:rPr>
        <w:t xml:space="preserve"> </w:t>
      </w:r>
      <w:r w:rsidR="008E5E7C" w:rsidRPr="00985749">
        <w:rPr>
          <w:highlight w:val="yellow"/>
        </w:rPr>
        <w:t>laptop</w:t>
      </w:r>
      <w:r w:rsidRPr="00985749">
        <w:rPr>
          <w:highlight w:val="yellow"/>
        </w:rPr>
        <w:t xml:space="preserve"> search results and shows all matching </w:t>
      </w:r>
      <w:r w:rsidR="00010345" w:rsidRPr="00985749">
        <w:rPr>
          <w:highlight w:val="yellow"/>
        </w:rPr>
        <w:t>laptops</w:t>
      </w:r>
      <w:r w:rsidR="00E45709" w:rsidRPr="00985749">
        <w:rPr>
          <w:highlight w:val="yellow"/>
        </w:rPr>
        <w:t>.</w:t>
      </w:r>
    </w:p>
    <w:p w:rsidR="00010345" w:rsidRDefault="00010345" w:rsidP="00010345">
      <w:pPr>
        <w:ind w:left="720"/>
      </w:pPr>
      <w:r w:rsidRPr="00985749">
        <w:rPr>
          <w:highlight w:val="yellow"/>
        </w:rPr>
        <w:t>Search inputs are:</w:t>
      </w:r>
    </w:p>
    <w:p w:rsidR="00010345" w:rsidRPr="00E72AA8" w:rsidRDefault="00010345" w:rsidP="00010345">
      <w:pPr>
        <w:pStyle w:val="a9"/>
        <w:numPr>
          <w:ilvl w:val="0"/>
          <w:numId w:val="17"/>
        </w:numPr>
        <w:rPr>
          <w:highlight w:val="yellow"/>
        </w:rPr>
      </w:pPr>
      <w:r w:rsidRPr="00E72AA8">
        <w:rPr>
          <w:highlight w:val="yellow"/>
        </w:rPr>
        <w:t xml:space="preserve">By </w:t>
      </w:r>
      <w:r w:rsidRPr="00E72AA8">
        <w:rPr>
          <w:b/>
          <w:highlight w:val="yellow"/>
        </w:rPr>
        <w:t>model</w:t>
      </w:r>
      <w:r w:rsidRPr="00E72AA8">
        <w:rPr>
          <w:highlight w:val="yellow"/>
        </w:rPr>
        <w:t xml:space="preserve"> with </w:t>
      </w:r>
      <w:r w:rsidRPr="00E72AA8">
        <w:rPr>
          <w:b/>
          <w:highlight w:val="yellow"/>
        </w:rPr>
        <w:t>Kendo Autocomplete</w:t>
      </w:r>
      <w:r w:rsidRPr="00E72AA8">
        <w:rPr>
          <w:highlight w:val="yellow"/>
        </w:rPr>
        <w:t xml:space="preserve"> (server side filtering)</w:t>
      </w:r>
      <w:r w:rsidR="00C12227" w:rsidRPr="00E72AA8">
        <w:rPr>
          <w:highlight w:val="yellow"/>
        </w:rPr>
        <w:t xml:space="preserve"> – 5 points</w:t>
      </w:r>
    </w:p>
    <w:p w:rsidR="00010345" w:rsidRPr="00E72AA8" w:rsidRDefault="00010345" w:rsidP="00010345">
      <w:pPr>
        <w:pStyle w:val="a9"/>
        <w:numPr>
          <w:ilvl w:val="0"/>
          <w:numId w:val="17"/>
        </w:numPr>
        <w:rPr>
          <w:highlight w:val="yellow"/>
        </w:rPr>
      </w:pPr>
      <w:r w:rsidRPr="00E72AA8">
        <w:rPr>
          <w:highlight w:val="yellow"/>
        </w:rPr>
        <w:t xml:space="preserve">By </w:t>
      </w:r>
      <w:r w:rsidR="004D00CA" w:rsidRPr="00E72AA8">
        <w:rPr>
          <w:b/>
          <w:highlight w:val="yellow"/>
        </w:rPr>
        <w:t>manufacturer</w:t>
      </w:r>
      <w:r w:rsidRPr="00E72AA8">
        <w:rPr>
          <w:highlight w:val="yellow"/>
        </w:rPr>
        <w:t xml:space="preserve"> with </w:t>
      </w:r>
      <w:r w:rsidRPr="00E72AA8">
        <w:rPr>
          <w:b/>
          <w:highlight w:val="yellow"/>
        </w:rPr>
        <w:t>Kendo Dropdown</w:t>
      </w:r>
      <w:r w:rsidR="00C12227" w:rsidRPr="00E72AA8">
        <w:rPr>
          <w:b/>
          <w:highlight w:val="yellow"/>
        </w:rPr>
        <w:t xml:space="preserve"> – 5 points</w:t>
      </w:r>
    </w:p>
    <w:p w:rsidR="00010345" w:rsidRPr="003C3910" w:rsidRDefault="00010345" w:rsidP="00010345">
      <w:pPr>
        <w:pStyle w:val="a9"/>
        <w:numPr>
          <w:ilvl w:val="0"/>
          <w:numId w:val="17"/>
        </w:numPr>
        <w:rPr>
          <w:highlight w:val="yellow"/>
        </w:rPr>
      </w:pPr>
      <w:r w:rsidRPr="003C3910">
        <w:rPr>
          <w:highlight w:val="yellow"/>
        </w:rPr>
        <w:t xml:space="preserve">By </w:t>
      </w:r>
      <w:r w:rsidRPr="003C3910">
        <w:rPr>
          <w:b/>
          <w:highlight w:val="yellow"/>
        </w:rPr>
        <w:t xml:space="preserve">price </w:t>
      </w:r>
      <w:r w:rsidRPr="003C3910">
        <w:rPr>
          <w:highlight w:val="yellow"/>
        </w:rPr>
        <w:t xml:space="preserve">with </w:t>
      </w:r>
      <w:r w:rsidRPr="003C3910">
        <w:rPr>
          <w:b/>
          <w:highlight w:val="yellow"/>
        </w:rPr>
        <w:t xml:space="preserve">Kendo </w:t>
      </w:r>
      <w:proofErr w:type="spellStart"/>
      <w:r w:rsidRPr="003C3910">
        <w:rPr>
          <w:b/>
          <w:highlight w:val="yellow"/>
        </w:rPr>
        <w:t>NumericTextBox</w:t>
      </w:r>
      <w:proofErr w:type="spellEnd"/>
      <w:r w:rsidRPr="003C3910">
        <w:rPr>
          <w:b/>
          <w:highlight w:val="yellow"/>
        </w:rPr>
        <w:t xml:space="preserve"> </w:t>
      </w:r>
      <w:r w:rsidR="00C12227" w:rsidRPr="003C3910">
        <w:rPr>
          <w:b/>
          <w:highlight w:val="yellow"/>
        </w:rPr>
        <w:t>– 5 points</w:t>
      </w:r>
    </w:p>
    <w:p w:rsidR="00FD26E0" w:rsidRPr="00985749" w:rsidRDefault="009B0F20" w:rsidP="00FD26E0">
      <w:pPr>
        <w:ind w:left="720"/>
        <w:rPr>
          <w:highlight w:val="yellow"/>
        </w:rPr>
      </w:pPr>
      <w:r w:rsidRPr="00985749">
        <w:rPr>
          <w:highlight w:val="yellow"/>
        </w:rPr>
        <w:t xml:space="preserve">If some of the inputs are left empty or null, the search should not consider them. The name and model search is containing the substring in the laptop’s name and model. The </w:t>
      </w:r>
      <w:r w:rsidR="0042077E" w:rsidRPr="00985749">
        <w:rPr>
          <w:highlight w:val="yellow"/>
        </w:rPr>
        <w:t>manufacturer</w:t>
      </w:r>
      <w:r w:rsidRPr="00985749">
        <w:rPr>
          <w:highlight w:val="yellow"/>
        </w:rPr>
        <w:t xml:space="preserve"> search should search in all categories, if no category is selected.</w:t>
      </w:r>
    </w:p>
    <w:p w:rsidR="00E45709" w:rsidRPr="007B030C" w:rsidRDefault="00771DEA" w:rsidP="00FD26E0">
      <w:pPr>
        <w:ind w:left="720"/>
        <w:rPr>
          <w:lang w:val="bg-BG"/>
        </w:rPr>
      </w:pPr>
      <w:r w:rsidRPr="00985749">
        <w:rPr>
          <w:highlight w:val="yellow"/>
        </w:rPr>
        <w:t xml:space="preserve">Searching by empty </w:t>
      </w:r>
      <w:r w:rsidR="009B0F20" w:rsidRPr="00985749">
        <w:rPr>
          <w:highlight w:val="yellow"/>
        </w:rPr>
        <w:t>inputs</w:t>
      </w:r>
      <w:r w:rsidRPr="00985749">
        <w:rPr>
          <w:highlight w:val="yellow"/>
        </w:rPr>
        <w:t xml:space="preserve"> should return all the </w:t>
      </w:r>
      <w:r w:rsidR="003753CD" w:rsidRPr="00985749">
        <w:rPr>
          <w:highlight w:val="yellow"/>
        </w:rPr>
        <w:t>laptops</w:t>
      </w:r>
      <w:r w:rsidRPr="00985749">
        <w:rPr>
          <w:highlight w:val="yellow"/>
        </w:rPr>
        <w:t>.</w:t>
      </w:r>
    </w:p>
    <w:p w:rsidR="00E45709" w:rsidRDefault="00C12227" w:rsidP="00E45709">
      <w:pPr>
        <w:pStyle w:val="Score"/>
        <w:spacing w:before="120"/>
        <w:ind w:left="720"/>
      </w:pPr>
      <w:r>
        <w:t>15</w:t>
      </w:r>
      <w:r w:rsidR="00E45709">
        <w:t xml:space="preserve"> score</w:t>
      </w:r>
    </w:p>
    <w:p w:rsidR="00E5532A" w:rsidRDefault="00362620" w:rsidP="00FF099A">
      <w:pPr>
        <w:pStyle w:val="4"/>
      </w:pPr>
      <w:r>
        <w:t>Administration</w:t>
      </w:r>
      <w:r w:rsidR="00E5532A">
        <w:t xml:space="preserve"> Area</w:t>
      </w:r>
    </w:p>
    <w:p w:rsidR="008C3AEC" w:rsidRPr="001E3176" w:rsidRDefault="004017DE" w:rsidP="008C3AEC">
      <w:pPr>
        <w:pStyle w:val="a9"/>
        <w:numPr>
          <w:ilvl w:val="0"/>
          <w:numId w:val="14"/>
        </w:numPr>
        <w:contextualSpacing w:val="0"/>
        <w:rPr>
          <w:highlight w:val="yellow"/>
        </w:rPr>
      </w:pPr>
      <w:r w:rsidRPr="001E3176">
        <w:rPr>
          <w:b/>
          <w:highlight w:val="yellow"/>
        </w:rPr>
        <w:t xml:space="preserve">Create / edit / delete </w:t>
      </w:r>
      <w:r w:rsidR="00A00923" w:rsidRPr="001E3176">
        <w:rPr>
          <w:b/>
          <w:highlight w:val="yellow"/>
        </w:rPr>
        <w:t>manufacturers</w:t>
      </w:r>
      <w:r w:rsidR="00A00923" w:rsidRPr="001E3176">
        <w:rPr>
          <w:highlight w:val="yellow"/>
        </w:rPr>
        <w:t xml:space="preserve"> </w:t>
      </w:r>
      <w:r w:rsidRPr="001E3176">
        <w:rPr>
          <w:highlight w:val="yellow"/>
        </w:rPr>
        <w:t xml:space="preserve">– successfully logged in </w:t>
      </w:r>
      <w:r w:rsidR="00526A07" w:rsidRPr="001E3176">
        <w:rPr>
          <w:highlight w:val="yellow"/>
        </w:rPr>
        <w:t>administrators</w:t>
      </w:r>
      <w:r w:rsidRPr="001E3176">
        <w:rPr>
          <w:highlight w:val="yellow"/>
        </w:rPr>
        <w:t xml:space="preserve"> should be able to </w:t>
      </w:r>
      <w:r w:rsidR="003F5131" w:rsidRPr="001E3176">
        <w:rPr>
          <w:highlight w:val="yellow"/>
        </w:rPr>
        <w:t>create</w:t>
      </w:r>
      <w:r w:rsidRPr="001E3176">
        <w:rPr>
          <w:highlight w:val="yellow"/>
        </w:rPr>
        <w:t xml:space="preserve"> / edit / delete </w:t>
      </w:r>
      <w:r w:rsidR="00481722" w:rsidRPr="001E3176">
        <w:rPr>
          <w:highlight w:val="yellow"/>
        </w:rPr>
        <w:t xml:space="preserve">laptop </w:t>
      </w:r>
      <w:r w:rsidR="00A00923" w:rsidRPr="001E3176">
        <w:rPr>
          <w:highlight w:val="yellow"/>
        </w:rPr>
        <w:t>manufacturers</w:t>
      </w:r>
      <w:r w:rsidRPr="001E3176">
        <w:rPr>
          <w:highlight w:val="yellow"/>
        </w:rPr>
        <w:t xml:space="preserve">. </w:t>
      </w:r>
      <w:r w:rsidR="00AE694A" w:rsidRPr="001E3176">
        <w:rPr>
          <w:highlight w:val="yellow"/>
        </w:rPr>
        <w:t xml:space="preserve">Use scaffolding. </w:t>
      </w:r>
      <w:r w:rsidR="003F5131" w:rsidRPr="001E3176">
        <w:rPr>
          <w:highlight w:val="yellow"/>
        </w:rPr>
        <w:t xml:space="preserve">When a </w:t>
      </w:r>
      <w:r w:rsidR="00A00923" w:rsidRPr="001E3176">
        <w:rPr>
          <w:highlight w:val="yellow"/>
        </w:rPr>
        <w:t xml:space="preserve">manufacturer </w:t>
      </w:r>
      <w:r w:rsidR="003F5131" w:rsidRPr="001E3176">
        <w:rPr>
          <w:highlight w:val="yellow"/>
        </w:rPr>
        <w:t xml:space="preserve">is deleted all its </w:t>
      </w:r>
      <w:r w:rsidR="00453249" w:rsidRPr="001E3176">
        <w:rPr>
          <w:highlight w:val="yellow"/>
        </w:rPr>
        <w:t>laptops</w:t>
      </w:r>
      <w:r w:rsidR="003F5131" w:rsidRPr="001E3176">
        <w:rPr>
          <w:highlight w:val="yellow"/>
        </w:rPr>
        <w:t xml:space="preserve"> are deleted as well.</w:t>
      </w:r>
      <w:r w:rsidR="008C3AEC" w:rsidRPr="001E3176">
        <w:rPr>
          <w:highlight w:val="yellow"/>
        </w:rPr>
        <w:t xml:space="preserve"> </w:t>
      </w:r>
    </w:p>
    <w:p w:rsidR="008C3AEC" w:rsidRDefault="008C3AEC" w:rsidP="008C3AEC">
      <w:pPr>
        <w:pStyle w:val="Score"/>
        <w:spacing w:before="120"/>
        <w:ind w:left="720"/>
      </w:pPr>
      <w:r>
        <w:t>4 score</w:t>
      </w:r>
    </w:p>
    <w:p w:rsidR="008C3AEC" w:rsidRPr="001E3176" w:rsidRDefault="008C3AEC" w:rsidP="008C3AEC">
      <w:pPr>
        <w:pStyle w:val="a9"/>
        <w:numPr>
          <w:ilvl w:val="1"/>
          <w:numId w:val="16"/>
        </w:numPr>
        <w:jc w:val="left"/>
        <w:rPr>
          <w:highlight w:val="yellow"/>
        </w:rPr>
      </w:pPr>
      <w:r w:rsidRPr="001E3176">
        <w:rPr>
          <w:highlight w:val="yellow"/>
        </w:rPr>
        <w:lastRenderedPageBreak/>
        <w:t xml:space="preserve">Ensure your UI behaves correctly when the users enter invalid data, e.g. too long text in a text field or HTML special characters like </w:t>
      </w:r>
      <w:r w:rsidRPr="001E3176">
        <w:rPr>
          <w:noProof/>
          <w:highlight w:val="yellow"/>
        </w:rPr>
        <w:t>"</w:t>
      </w:r>
      <w:r w:rsidRPr="001E3176">
        <w:rPr>
          <w:rFonts w:ascii="Consolas" w:hAnsi="Consolas" w:cs="Consolas"/>
          <w:noProof/>
          <w:sz w:val="22"/>
          <w:szCs w:val="22"/>
          <w:highlight w:val="yellow"/>
        </w:rPr>
        <w:t>&lt;br/&gt;</w:t>
      </w:r>
      <w:r w:rsidRPr="001E3176">
        <w:rPr>
          <w:noProof/>
          <w:highlight w:val="yellow"/>
        </w:rPr>
        <w:t>".</w:t>
      </w:r>
      <w:r w:rsidRPr="001E3176">
        <w:rPr>
          <w:highlight w:val="yellow"/>
        </w:rPr>
        <w:t xml:space="preserve"> Validate the data in your forms.</w:t>
      </w:r>
    </w:p>
    <w:p w:rsidR="008C3AEC" w:rsidRDefault="008C3AEC" w:rsidP="008C3AEC">
      <w:pPr>
        <w:pStyle w:val="Score"/>
        <w:spacing w:before="120"/>
        <w:ind w:left="720"/>
      </w:pPr>
      <w:r w:rsidRPr="001E3176">
        <w:rPr>
          <w:highlight w:val="yellow"/>
        </w:rPr>
        <w:t>1 score</w:t>
      </w:r>
    </w:p>
    <w:p w:rsidR="003F5131" w:rsidRPr="003309E2" w:rsidRDefault="004017DE" w:rsidP="003F5131">
      <w:pPr>
        <w:pStyle w:val="a9"/>
        <w:numPr>
          <w:ilvl w:val="0"/>
          <w:numId w:val="14"/>
        </w:numPr>
        <w:contextualSpacing w:val="0"/>
        <w:rPr>
          <w:highlight w:val="lightGray"/>
        </w:rPr>
      </w:pPr>
      <w:r w:rsidRPr="003309E2">
        <w:rPr>
          <w:b/>
          <w:highlight w:val="lightGray"/>
        </w:rPr>
        <w:t>Create</w:t>
      </w:r>
      <w:r w:rsidR="00865F7E" w:rsidRPr="003309E2">
        <w:rPr>
          <w:b/>
          <w:highlight w:val="lightGray"/>
        </w:rPr>
        <w:t xml:space="preserve"> / </w:t>
      </w:r>
      <w:r w:rsidRPr="003309E2">
        <w:rPr>
          <w:b/>
          <w:highlight w:val="lightGray"/>
        </w:rPr>
        <w:t>e</w:t>
      </w:r>
      <w:r w:rsidR="00865F7E" w:rsidRPr="003309E2">
        <w:rPr>
          <w:b/>
          <w:highlight w:val="lightGray"/>
        </w:rPr>
        <w:t xml:space="preserve">dit / </w:t>
      </w:r>
      <w:r w:rsidRPr="003309E2">
        <w:rPr>
          <w:b/>
          <w:highlight w:val="lightGray"/>
        </w:rPr>
        <w:t>d</w:t>
      </w:r>
      <w:r w:rsidR="00865F7E" w:rsidRPr="003309E2">
        <w:rPr>
          <w:b/>
          <w:highlight w:val="lightGray"/>
        </w:rPr>
        <w:t xml:space="preserve">elete </w:t>
      </w:r>
      <w:r w:rsidR="003251DB" w:rsidRPr="003309E2">
        <w:rPr>
          <w:b/>
          <w:highlight w:val="lightGray"/>
        </w:rPr>
        <w:t>laptops</w:t>
      </w:r>
      <w:r w:rsidR="00865F7E" w:rsidRPr="003309E2">
        <w:rPr>
          <w:highlight w:val="lightGray"/>
        </w:rPr>
        <w:t xml:space="preserve"> – </w:t>
      </w:r>
      <w:r w:rsidR="003F5131" w:rsidRPr="003309E2">
        <w:rPr>
          <w:highlight w:val="lightGray"/>
        </w:rPr>
        <w:t xml:space="preserve">successfully logged in users should be able to create / edit / delete </w:t>
      </w:r>
      <w:r w:rsidR="007C075B" w:rsidRPr="003309E2">
        <w:rPr>
          <w:highlight w:val="lightGray"/>
        </w:rPr>
        <w:t>laptops</w:t>
      </w:r>
      <w:r w:rsidR="003F5131" w:rsidRPr="003309E2">
        <w:rPr>
          <w:highlight w:val="lightGray"/>
        </w:rPr>
        <w:t xml:space="preserve">. </w:t>
      </w:r>
      <w:r w:rsidR="007C075B" w:rsidRPr="003309E2">
        <w:rPr>
          <w:highlight w:val="lightGray"/>
        </w:rPr>
        <w:t>Use scaffolding.</w:t>
      </w:r>
      <w:r w:rsidR="00A03BEC" w:rsidRPr="003309E2">
        <w:rPr>
          <w:highlight w:val="lightGray"/>
        </w:rPr>
        <w:t xml:space="preserve"> </w:t>
      </w:r>
      <w:r w:rsidR="007C075B" w:rsidRPr="003309E2">
        <w:rPr>
          <w:highlight w:val="lightGray"/>
        </w:rPr>
        <w:t>Optional fields</w:t>
      </w:r>
      <w:r w:rsidR="00A03BEC" w:rsidRPr="003309E2">
        <w:rPr>
          <w:highlight w:val="lightGray"/>
        </w:rPr>
        <w:t xml:space="preserve"> should not be shown in the table. </w:t>
      </w:r>
      <w:r w:rsidR="001C4F41" w:rsidRPr="003309E2">
        <w:rPr>
          <w:highlight w:val="lightGray"/>
        </w:rPr>
        <w:t>Long column values should be cut to 20 characters ending with "…"</w:t>
      </w:r>
      <w:r w:rsidR="003F5131" w:rsidRPr="003309E2">
        <w:rPr>
          <w:highlight w:val="lightGray"/>
        </w:rPr>
        <w:t xml:space="preserve">. For each </w:t>
      </w:r>
      <w:r w:rsidR="00E73D13" w:rsidRPr="003309E2">
        <w:rPr>
          <w:highlight w:val="lightGray"/>
        </w:rPr>
        <w:t>laptop</w:t>
      </w:r>
      <w:r w:rsidR="003F5131" w:rsidRPr="003309E2">
        <w:rPr>
          <w:highlight w:val="lightGray"/>
        </w:rPr>
        <w:t xml:space="preserve"> in the table there should be "edit" and "delete" buttons. </w:t>
      </w:r>
      <w:r w:rsidR="00E82D15" w:rsidRPr="003309E2">
        <w:rPr>
          <w:highlight w:val="lightGray"/>
        </w:rPr>
        <w:t xml:space="preserve">Create and update form should have </w:t>
      </w:r>
      <w:proofErr w:type="spellStart"/>
      <w:r w:rsidR="00E82D15" w:rsidRPr="003309E2">
        <w:rPr>
          <w:highlight w:val="lightGray"/>
        </w:rPr>
        <w:t>DropDown</w:t>
      </w:r>
      <w:proofErr w:type="spellEnd"/>
      <w:r w:rsidR="00751DA2" w:rsidRPr="003309E2">
        <w:rPr>
          <w:highlight w:val="lightGray"/>
        </w:rPr>
        <w:t xml:space="preserve"> </w:t>
      </w:r>
      <w:r w:rsidR="00751DA2" w:rsidRPr="003309E2">
        <w:rPr>
          <w:highlight w:val="lightGray"/>
        </w:rPr>
        <w:sym w:font="Wingdings" w:char="F04A"/>
      </w:r>
      <w:r w:rsidR="00E82D15" w:rsidRPr="003309E2">
        <w:rPr>
          <w:highlight w:val="lightGray"/>
        </w:rPr>
        <w:t xml:space="preserve"> list for choosing the laptop </w:t>
      </w:r>
      <w:r w:rsidR="00A00923" w:rsidRPr="003309E2">
        <w:rPr>
          <w:highlight w:val="lightGray"/>
        </w:rPr>
        <w:t>manufacturer</w:t>
      </w:r>
      <w:r w:rsidR="00E82D15" w:rsidRPr="003309E2">
        <w:rPr>
          <w:highlight w:val="lightGray"/>
        </w:rPr>
        <w:t>.</w:t>
      </w:r>
    </w:p>
    <w:p w:rsidR="008C3AEC" w:rsidRDefault="008C3AEC" w:rsidP="008C3AEC">
      <w:pPr>
        <w:pStyle w:val="Score"/>
        <w:spacing w:before="120"/>
        <w:ind w:left="720"/>
      </w:pPr>
      <w:r w:rsidRPr="003309E2">
        <w:rPr>
          <w:highlight w:val="lightGray"/>
        </w:rPr>
        <w:t>4 score</w:t>
      </w:r>
    </w:p>
    <w:p w:rsidR="003F5131" w:rsidRPr="00E7246E" w:rsidRDefault="003F5131" w:rsidP="008C3AEC">
      <w:pPr>
        <w:pStyle w:val="a9"/>
        <w:numPr>
          <w:ilvl w:val="1"/>
          <w:numId w:val="16"/>
        </w:numPr>
        <w:jc w:val="left"/>
        <w:rPr>
          <w:highlight w:val="yellow"/>
        </w:rPr>
      </w:pPr>
      <w:r w:rsidRPr="00E7246E">
        <w:rPr>
          <w:highlight w:val="yellow"/>
        </w:rPr>
        <w:t xml:space="preserve">Ensure your UI behaves correctly when the users enter invalid data, e.g. too long text in a text field or HTML special characters like </w:t>
      </w:r>
      <w:r w:rsidRPr="00E7246E">
        <w:rPr>
          <w:noProof/>
          <w:highlight w:val="yellow"/>
        </w:rPr>
        <w:t>"</w:t>
      </w:r>
      <w:r w:rsidRPr="00E7246E">
        <w:rPr>
          <w:rFonts w:ascii="Consolas" w:hAnsi="Consolas" w:cs="Consolas"/>
          <w:noProof/>
          <w:sz w:val="22"/>
          <w:szCs w:val="22"/>
          <w:highlight w:val="yellow"/>
        </w:rPr>
        <w:t>&lt;br/&gt;</w:t>
      </w:r>
      <w:r w:rsidRPr="00E7246E">
        <w:rPr>
          <w:noProof/>
          <w:highlight w:val="yellow"/>
        </w:rPr>
        <w:t>".</w:t>
      </w:r>
      <w:r w:rsidRPr="00E7246E">
        <w:rPr>
          <w:highlight w:val="yellow"/>
        </w:rPr>
        <w:t xml:space="preserve"> Validate the data in your forms.</w:t>
      </w:r>
    </w:p>
    <w:p w:rsidR="00865F7E" w:rsidRDefault="008C3AEC" w:rsidP="00865F7E">
      <w:pPr>
        <w:pStyle w:val="Score"/>
        <w:spacing w:before="120"/>
        <w:ind w:left="720"/>
      </w:pPr>
      <w:r>
        <w:t>1</w:t>
      </w:r>
      <w:r w:rsidR="00865F7E">
        <w:t xml:space="preserve"> score</w:t>
      </w:r>
    </w:p>
    <w:p w:rsidR="008C3AEC" w:rsidRPr="001E3176" w:rsidRDefault="005D71B5" w:rsidP="008C3AEC">
      <w:pPr>
        <w:pStyle w:val="a9"/>
        <w:numPr>
          <w:ilvl w:val="0"/>
          <w:numId w:val="14"/>
        </w:numPr>
        <w:contextualSpacing w:val="0"/>
        <w:rPr>
          <w:highlight w:val="yellow"/>
        </w:rPr>
      </w:pPr>
      <w:r w:rsidRPr="001E3176">
        <w:rPr>
          <w:b/>
          <w:highlight w:val="yellow"/>
        </w:rPr>
        <w:t>Create / edit / delete comments</w:t>
      </w:r>
      <w:r w:rsidRPr="001E3176">
        <w:rPr>
          <w:highlight w:val="yellow"/>
        </w:rPr>
        <w:t xml:space="preserve"> </w:t>
      </w:r>
      <w:r w:rsidR="00A86A08" w:rsidRPr="001E3176">
        <w:rPr>
          <w:highlight w:val="yellow"/>
        </w:rPr>
        <w:t>–</w:t>
      </w:r>
      <w:r w:rsidRPr="001E3176">
        <w:rPr>
          <w:highlight w:val="yellow"/>
        </w:rPr>
        <w:t xml:space="preserve"> </w:t>
      </w:r>
      <w:r w:rsidR="00A86A08" w:rsidRPr="001E3176">
        <w:rPr>
          <w:highlight w:val="yellow"/>
        </w:rPr>
        <w:t>successfully logged administrators should be able to</w:t>
      </w:r>
      <w:r w:rsidR="00A410A0" w:rsidRPr="001E3176">
        <w:rPr>
          <w:highlight w:val="yellow"/>
        </w:rPr>
        <w:t xml:space="preserve"> </w:t>
      </w:r>
      <w:r w:rsidR="002C43A1" w:rsidRPr="001E3176">
        <w:rPr>
          <w:highlight w:val="yellow"/>
        </w:rPr>
        <w:t>edit / delete comments.</w:t>
      </w:r>
      <w:r w:rsidR="008C3AEC" w:rsidRPr="001E3176">
        <w:rPr>
          <w:highlight w:val="yellow"/>
        </w:rPr>
        <w:t xml:space="preserve"> </w:t>
      </w:r>
    </w:p>
    <w:p w:rsidR="008C3AEC" w:rsidRDefault="008C3AEC" w:rsidP="008C3AEC">
      <w:pPr>
        <w:pStyle w:val="Score"/>
        <w:spacing w:before="120"/>
        <w:ind w:left="720"/>
      </w:pPr>
      <w:r w:rsidRPr="001E3176">
        <w:rPr>
          <w:highlight w:val="yellow"/>
        </w:rPr>
        <w:t>4 score</w:t>
      </w:r>
    </w:p>
    <w:p w:rsidR="008C3AEC" w:rsidRPr="001E3176" w:rsidRDefault="008C3AEC" w:rsidP="008C3AEC">
      <w:pPr>
        <w:pStyle w:val="a9"/>
        <w:numPr>
          <w:ilvl w:val="1"/>
          <w:numId w:val="16"/>
        </w:numPr>
        <w:jc w:val="left"/>
        <w:rPr>
          <w:highlight w:val="yellow"/>
        </w:rPr>
      </w:pPr>
      <w:r w:rsidRPr="001E3176">
        <w:rPr>
          <w:highlight w:val="yellow"/>
        </w:rPr>
        <w:t xml:space="preserve">Ensure your UI behaves correctly when the users enter invalid data, e.g. too long text in a text field or HTML special characters like </w:t>
      </w:r>
      <w:r w:rsidRPr="001E3176">
        <w:rPr>
          <w:noProof/>
          <w:highlight w:val="yellow"/>
        </w:rPr>
        <w:t>"</w:t>
      </w:r>
      <w:r w:rsidRPr="001E3176">
        <w:rPr>
          <w:rFonts w:ascii="Consolas" w:hAnsi="Consolas" w:cs="Consolas"/>
          <w:noProof/>
          <w:sz w:val="22"/>
          <w:szCs w:val="22"/>
          <w:highlight w:val="yellow"/>
        </w:rPr>
        <w:t>&lt;br/&gt;</w:t>
      </w:r>
      <w:r w:rsidRPr="001E3176">
        <w:rPr>
          <w:noProof/>
          <w:highlight w:val="yellow"/>
        </w:rPr>
        <w:t>".</w:t>
      </w:r>
      <w:r w:rsidRPr="001E3176">
        <w:rPr>
          <w:highlight w:val="yellow"/>
        </w:rPr>
        <w:t xml:space="preserve"> Validate the data in your forms.</w:t>
      </w:r>
    </w:p>
    <w:p w:rsidR="008C3AEC" w:rsidRDefault="008C3AEC" w:rsidP="008C3AEC">
      <w:pPr>
        <w:pStyle w:val="Score"/>
        <w:spacing w:before="120"/>
        <w:ind w:left="720"/>
      </w:pPr>
      <w:r>
        <w:t>1 score</w:t>
      </w:r>
    </w:p>
    <w:p w:rsidR="002C43A1" w:rsidRDefault="002C43A1" w:rsidP="008C3AEC">
      <w:pPr>
        <w:pStyle w:val="Score"/>
        <w:numPr>
          <w:ilvl w:val="0"/>
          <w:numId w:val="16"/>
        </w:numPr>
        <w:spacing w:before="120"/>
        <w:jc w:val="left"/>
      </w:pPr>
      <w:r w:rsidRPr="003309E2">
        <w:rPr>
          <w:highlight w:val="lightGray"/>
        </w:rPr>
        <w:t xml:space="preserve">Use </w:t>
      </w:r>
      <w:r w:rsidRPr="003309E2">
        <w:rPr>
          <w:b/>
          <w:highlight w:val="lightGray"/>
        </w:rPr>
        <w:t>Kendo Grid</w:t>
      </w:r>
      <w:r w:rsidRPr="003309E2">
        <w:rPr>
          <w:highlight w:val="lightGray"/>
        </w:rPr>
        <w:t xml:space="preserve"> with server side paging, sorting and filtering</w:t>
      </w:r>
      <w:r w:rsidR="005D233E" w:rsidRPr="003309E2">
        <w:rPr>
          <w:highlight w:val="lightGray"/>
        </w:rPr>
        <w:t xml:space="preserve"> for the comments administration</w:t>
      </w:r>
      <w:r>
        <w:t>.</w:t>
      </w:r>
    </w:p>
    <w:p w:rsidR="002C43A1" w:rsidRDefault="002C43A1" w:rsidP="002C43A1">
      <w:pPr>
        <w:pStyle w:val="Score"/>
        <w:spacing w:before="120"/>
        <w:ind w:left="720"/>
      </w:pPr>
      <w:r>
        <w:t>5 score</w:t>
      </w:r>
    </w:p>
    <w:p w:rsidR="00362620" w:rsidRDefault="00362620" w:rsidP="00362620">
      <w:pPr>
        <w:pStyle w:val="4"/>
      </w:pPr>
      <w:r>
        <w:t>Other Requirements</w:t>
      </w:r>
    </w:p>
    <w:p w:rsidR="005371E6" w:rsidRPr="00C67D9A" w:rsidRDefault="005371E6" w:rsidP="005371E6">
      <w:pPr>
        <w:numPr>
          <w:ilvl w:val="0"/>
          <w:numId w:val="14"/>
        </w:numPr>
        <w:rPr>
          <w:highlight w:val="yellow"/>
        </w:rPr>
      </w:pPr>
      <w:r w:rsidRPr="00C67D9A">
        <w:rPr>
          <w:b/>
          <w:highlight w:val="yellow"/>
        </w:rPr>
        <w:t>Error handling</w:t>
      </w:r>
      <w:r w:rsidRPr="00C67D9A">
        <w:rPr>
          <w:highlight w:val="yellow"/>
        </w:rPr>
        <w:t xml:space="preserve"> – in case of error (e.g. Internet connection lost, DB connection lost, incorrect request, etc.), an appropriate error message should be displayed. You are free to decide how exactly.</w:t>
      </w:r>
    </w:p>
    <w:p w:rsidR="005371E6" w:rsidRDefault="00BB4DFC" w:rsidP="005371E6">
      <w:pPr>
        <w:pStyle w:val="Score"/>
        <w:spacing w:before="120"/>
        <w:ind w:left="720"/>
      </w:pPr>
      <w:r>
        <w:t>4</w:t>
      </w:r>
      <w:r w:rsidR="005371E6">
        <w:t xml:space="preserve"> score</w:t>
      </w:r>
    </w:p>
    <w:p w:rsidR="005371E6" w:rsidRPr="001E3176" w:rsidRDefault="005371E6" w:rsidP="005371E6">
      <w:pPr>
        <w:numPr>
          <w:ilvl w:val="0"/>
          <w:numId w:val="14"/>
        </w:numPr>
        <w:rPr>
          <w:highlight w:val="yellow"/>
        </w:rPr>
      </w:pPr>
      <w:r w:rsidRPr="001E3176">
        <w:rPr>
          <w:b/>
          <w:highlight w:val="yellow"/>
        </w:rPr>
        <w:t>User interface (UI)</w:t>
      </w:r>
      <w:r w:rsidRPr="001E3176">
        <w:rPr>
          <w:highlight w:val="yellow"/>
        </w:rPr>
        <w:t xml:space="preserve"> – the user interface is intuitive, looks </w:t>
      </w:r>
      <w:r w:rsidR="00F407D4" w:rsidRPr="001E3176">
        <w:rPr>
          <w:highlight w:val="yellow"/>
        </w:rPr>
        <w:t>nice</w:t>
      </w:r>
      <w:r w:rsidRPr="001E3176">
        <w:rPr>
          <w:highlight w:val="yellow"/>
        </w:rPr>
        <w:t xml:space="preserve"> and is easy-to-use.</w:t>
      </w:r>
    </w:p>
    <w:p w:rsidR="005371E6" w:rsidRDefault="00BB4DFC" w:rsidP="005371E6">
      <w:pPr>
        <w:pStyle w:val="Score"/>
        <w:spacing w:before="120"/>
        <w:ind w:left="720"/>
      </w:pPr>
      <w:r>
        <w:t>4</w:t>
      </w:r>
      <w:r w:rsidR="005371E6">
        <w:t xml:space="preserve"> score</w:t>
      </w:r>
    </w:p>
    <w:p w:rsidR="00192D4E" w:rsidRPr="001E3176" w:rsidRDefault="009654BA" w:rsidP="00192D4E">
      <w:pPr>
        <w:numPr>
          <w:ilvl w:val="0"/>
          <w:numId w:val="14"/>
        </w:numPr>
        <w:rPr>
          <w:highlight w:val="yellow"/>
        </w:rPr>
      </w:pPr>
      <w:r w:rsidRPr="001E3176">
        <w:rPr>
          <w:b/>
          <w:highlight w:val="yellow"/>
        </w:rPr>
        <w:t>Repository pattern and Unit of Work</w:t>
      </w:r>
      <w:r w:rsidR="0086449C" w:rsidRPr="001E3176">
        <w:rPr>
          <w:b/>
          <w:highlight w:val="yellow"/>
        </w:rPr>
        <w:t xml:space="preserve"> </w:t>
      </w:r>
      <w:r w:rsidR="00192D4E" w:rsidRPr="001E3176">
        <w:rPr>
          <w:highlight w:val="yellow"/>
        </w:rPr>
        <w:t xml:space="preserve">– the </w:t>
      </w:r>
      <w:r w:rsidR="0086449C" w:rsidRPr="001E3176">
        <w:rPr>
          <w:highlight w:val="yellow"/>
        </w:rPr>
        <w:t>data layer is implemented with repository pattern and unit of work.</w:t>
      </w:r>
    </w:p>
    <w:p w:rsidR="002C43A1" w:rsidRDefault="003074CD" w:rsidP="002C43A1">
      <w:pPr>
        <w:pStyle w:val="Score"/>
        <w:spacing w:before="120"/>
        <w:ind w:left="720"/>
      </w:pPr>
      <w:r>
        <w:t>7</w:t>
      </w:r>
      <w:r w:rsidR="00192D4E">
        <w:t xml:space="preserve"> score</w:t>
      </w:r>
    </w:p>
    <w:p w:rsidR="00192D4E" w:rsidRDefault="00192D4E" w:rsidP="005371E6">
      <w:pPr>
        <w:pStyle w:val="Score"/>
        <w:spacing w:before="120"/>
        <w:ind w:left="720"/>
      </w:pPr>
    </w:p>
    <w:p w:rsidR="004B7ED2" w:rsidRDefault="004B7ED2" w:rsidP="005371E6">
      <w:pPr>
        <w:pStyle w:val="Score"/>
        <w:spacing w:before="120"/>
        <w:ind w:left="720"/>
      </w:pPr>
    </w:p>
    <w:p w:rsidR="004B7ED2" w:rsidRDefault="004B7ED2" w:rsidP="005371E6">
      <w:pPr>
        <w:pStyle w:val="Score"/>
        <w:spacing w:before="120"/>
        <w:ind w:left="720"/>
      </w:pPr>
    </w:p>
    <w:p w:rsidR="004B7ED2" w:rsidRDefault="004B7ED2" w:rsidP="005371E6">
      <w:pPr>
        <w:pStyle w:val="Score"/>
        <w:spacing w:before="120"/>
        <w:ind w:left="720"/>
      </w:pPr>
    </w:p>
    <w:p w:rsidR="004B7ED2" w:rsidRDefault="004B7ED2" w:rsidP="005371E6">
      <w:pPr>
        <w:pStyle w:val="Score"/>
        <w:spacing w:before="120"/>
        <w:ind w:left="720"/>
      </w:pPr>
    </w:p>
    <w:p w:rsidR="004B7ED2" w:rsidRDefault="004B7ED2" w:rsidP="005371E6">
      <w:pPr>
        <w:pStyle w:val="Score"/>
        <w:spacing w:before="120"/>
        <w:ind w:left="720"/>
      </w:pPr>
    </w:p>
    <w:p w:rsidR="00C433E5" w:rsidRDefault="00C433E5" w:rsidP="00C433E5">
      <w:pPr>
        <w:pStyle w:val="2"/>
      </w:pPr>
      <w:r>
        <w:lastRenderedPageBreak/>
        <w:t>Screenshots of the UI</w:t>
      </w:r>
    </w:p>
    <w:p w:rsidR="004B7ED2" w:rsidRPr="000828F8" w:rsidRDefault="004B7ED2" w:rsidP="004B7ED2">
      <w:pPr>
        <w:rPr>
          <w:b/>
        </w:rPr>
      </w:pPr>
      <w:r w:rsidRPr="000828F8">
        <w:rPr>
          <w:b/>
        </w:rPr>
        <w:t>Home page</w:t>
      </w:r>
    </w:p>
    <w:p w:rsidR="00503FB4" w:rsidRDefault="004B7ED2" w:rsidP="001979B3">
      <w:r>
        <w:rPr>
          <w:noProof/>
        </w:rPr>
        <w:drawing>
          <wp:inline distT="0" distB="0" distL="0" distR="0">
            <wp:extent cx="6840855" cy="37141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Page.png"/>
                    <pic:cNvPicPr/>
                  </pic:nvPicPr>
                  <pic:blipFill>
                    <a:blip r:embed="rId9">
                      <a:extLst>
                        <a:ext uri="{28A0092B-C50C-407E-A947-70E740481C1C}">
                          <a14:useLocalDpi xmlns:a14="http://schemas.microsoft.com/office/drawing/2010/main" val="0"/>
                        </a:ext>
                      </a:extLst>
                    </a:blip>
                    <a:stretch>
                      <a:fillRect/>
                    </a:stretch>
                  </pic:blipFill>
                  <pic:spPr>
                    <a:xfrm>
                      <a:off x="0" y="0"/>
                      <a:ext cx="6840855" cy="3714115"/>
                    </a:xfrm>
                    <a:prstGeom prst="rect">
                      <a:avLst/>
                    </a:prstGeom>
                  </pic:spPr>
                </pic:pic>
              </a:graphicData>
            </a:graphic>
          </wp:inline>
        </w:drawing>
      </w:r>
    </w:p>
    <w:p w:rsidR="000828F8" w:rsidRDefault="000828F8" w:rsidP="001979B3">
      <w:pPr>
        <w:rPr>
          <w:b/>
        </w:rPr>
      </w:pPr>
      <w:r w:rsidRPr="000828F8">
        <w:rPr>
          <w:b/>
        </w:rPr>
        <w:t>Details Page</w:t>
      </w:r>
    </w:p>
    <w:p w:rsidR="000828F8" w:rsidRDefault="000828F8" w:rsidP="001979B3">
      <w:pPr>
        <w:rPr>
          <w:b/>
        </w:rPr>
      </w:pPr>
      <w:r>
        <w:rPr>
          <w:b/>
          <w:noProof/>
        </w:rPr>
        <w:drawing>
          <wp:inline distT="0" distB="0" distL="0" distR="0">
            <wp:extent cx="6840855" cy="35413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s Page.png"/>
                    <pic:cNvPicPr/>
                  </pic:nvPicPr>
                  <pic:blipFill>
                    <a:blip r:embed="rId10">
                      <a:extLst>
                        <a:ext uri="{28A0092B-C50C-407E-A947-70E740481C1C}">
                          <a14:useLocalDpi xmlns:a14="http://schemas.microsoft.com/office/drawing/2010/main" val="0"/>
                        </a:ext>
                      </a:extLst>
                    </a:blip>
                    <a:stretch>
                      <a:fillRect/>
                    </a:stretch>
                  </pic:blipFill>
                  <pic:spPr>
                    <a:xfrm>
                      <a:off x="0" y="0"/>
                      <a:ext cx="6840855" cy="3541395"/>
                    </a:xfrm>
                    <a:prstGeom prst="rect">
                      <a:avLst/>
                    </a:prstGeom>
                  </pic:spPr>
                </pic:pic>
              </a:graphicData>
            </a:graphic>
          </wp:inline>
        </w:drawing>
      </w:r>
    </w:p>
    <w:p w:rsidR="000828F8" w:rsidRDefault="000828F8" w:rsidP="001979B3">
      <w:pPr>
        <w:rPr>
          <w:b/>
        </w:rPr>
      </w:pPr>
    </w:p>
    <w:p w:rsidR="000828F8" w:rsidRDefault="000828F8" w:rsidP="001979B3">
      <w:pPr>
        <w:rPr>
          <w:b/>
        </w:rPr>
      </w:pPr>
    </w:p>
    <w:p w:rsidR="000828F8" w:rsidRDefault="000828F8" w:rsidP="001979B3">
      <w:pPr>
        <w:rPr>
          <w:b/>
        </w:rPr>
      </w:pPr>
      <w:r>
        <w:rPr>
          <w:b/>
        </w:rPr>
        <w:lastRenderedPageBreak/>
        <w:t>Details page for registered users</w:t>
      </w:r>
    </w:p>
    <w:p w:rsidR="000828F8" w:rsidRDefault="000828F8" w:rsidP="001979B3">
      <w:pPr>
        <w:rPr>
          <w:b/>
        </w:rPr>
      </w:pPr>
      <w:r>
        <w:rPr>
          <w:b/>
          <w:noProof/>
        </w:rPr>
        <w:drawing>
          <wp:inline distT="0" distB="0" distL="0" distR="0">
            <wp:extent cx="6840855" cy="45510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topLoginedPage.png"/>
                    <pic:cNvPicPr/>
                  </pic:nvPicPr>
                  <pic:blipFill>
                    <a:blip r:embed="rId11">
                      <a:extLst>
                        <a:ext uri="{28A0092B-C50C-407E-A947-70E740481C1C}">
                          <a14:useLocalDpi xmlns:a14="http://schemas.microsoft.com/office/drawing/2010/main" val="0"/>
                        </a:ext>
                      </a:extLst>
                    </a:blip>
                    <a:stretch>
                      <a:fillRect/>
                    </a:stretch>
                  </pic:blipFill>
                  <pic:spPr>
                    <a:xfrm>
                      <a:off x="0" y="0"/>
                      <a:ext cx="6840855" cy="4551045"/>
                    </a:xfrm>
                    <a:prstGeom prst="rect">
                      <a:avLst/>
                    </a:prstGeom>
                  </pic:spPr>
                </pic:pic>
              </a:graphicData>
            </a:graphic>
          </wp:inline>
        </w:drawing>
      </w: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r>
        <w:rPr>
          <w:b/>
        </w:rPr>
        <w:lastRenderedPageBreak/>
        <w:t>Laptop list page</w:t>
      </w:r>
    </w:p>
    <w:p w:rsidR="000828F8" w:rsidRPr="000828F8" w:rsidRDefault="000828F8" w:rsidP="001979B3">
      <w:pPr>
        <w:rPr>
          <w:b/>
        </w:rPr>
      </w:pPr>
      <w:r>
        <w:rPr>
          <w:b/>
          <w:noProof/>
        </w:rPr>
        <w:drawing>
          <wp:inline distT="0" distB="0" distL="0" distR="0">
            <wp:extent cx="6886575" cy="5669455"/>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OfLaptops.png"/>
                    <pic:cNvPicPr/>
                  </pic:nvPicPr>
                  <pic:blipFill>
                    <a:blip r:embed="rId12">
                      <a:extLst>
                        <a:ext uri="{28A0092B-C50C-407E-A947-70E740481C1C}">
                          <a14:useLocalDpi xmlns:a14="http://schemas.microsoft.com/office/drawing/2010/main" val="0"/>
                        </a:ext>
                      </a:extLst>
                    </a:blip>
                    <a:stretch>
                      <a:fillRect/>
                    </a:stretch>
                  </pic:blipFill>
                  <pic:spPr>
                    <a:xfrm>
                      <a:off x="0" y="0"/>
                      <a:ext cx="6891191" cy="5673255"/>
                    </a:xfrm>
                    <a:prstGeom prst="rect">
                      <a:avLst/>
                    </a:prstGeom>
                  </pic:spPr>
                </pic:pic>
              </a:graphicData>
            </a:graphic>
          </wp:inline>
        </w:drawing>
      </w:r>
    </w:p>
    <w:p w:rsidR="00BA2AFF" w:rsidRDefault="002D7541" w:rsidP="002D7541">
      <w:pPr>
        <w:pStyle w:val="2"/>
      </w:pPr>
      <w:r>
        <w:t>Evaluation Criteria</w:t>
      </w:r>
    </w:p>
    <w:p w:rsidR="002D7541" w:rsidRPr="002D7541" w:rsidRDefault="002D7541" w:rsidP="00A06B54">
      <w:r>
        <w:t xml:space="preserve">The evaluation criteria </w:t>
      </w:r>
      <w:r w:rsidR="00A06B54">
        <w:t>include</w:t>
      </w:r>
      <w:r>
        <w:t>:</w:t>
      </w:r>
      <w:r w:rsidR="00A06B54">
        <w:t xml:space="preserve"> c</w:t>
      </w:r>
      <w:r>
        <w:t>orrect and complete</w:t>
      </w:r>
      <w:r w:rsidR="00E71ECB">
        <w:t xml:space="preserve"> fulfillment of the </w:t>
      </w:r>
      <w:r w:rsidR="00A06B54">
        <w:t>requirements; g</w:t>
      </w:r>
      <w:r>
        <w:t>ood technical design</w:t>
      </w:r>
      <w:r w:rsidR="003274C3">
        <w:t xml:space="preserve"> and appropriate use of technologies</w:t>
      </w:r>
      <w:r w:rsidR="00A06B54">
        <w:t>; h</w:t>
      </w:r>
      <w:r>
        <w:t>igh-quality code</w:t>
      </w:r>
      <w:r w:rsidR="00A06B54">
        <w:t xml:space="preserve"> (</w:t>
      </w:r>
      <w:r w:rsidR="003274C3">
        <w:t>correctness, readability, maintainability</w:t>
      </w:r>
      <w:r w:rsidR="00A06B54">
        <w:t>)</w:t>
      </w:r>
      <w:r>
        <w:t>.</w:t>
      </w:r>
    </w:p>
    <w:p w:rsidR="00BA2AFF" w:rsidRDefault="002D7541" w:rsidP="00BA2AFF">
      <w:r>
        <w:t>To pass the exam you need</w:t>
      </w:r>
      <w:r w:rsidR="00E71ECB">
        <w:t xml:space="preserve"> </w:t>
      </w:r>
      <w:r w:rsidR="00897725">
        <w:t xml:space="preserve">to gain at least </w:t>
      </w:r>
      <w:r w:rsidR="00E71ECB" w:rsidRPr="00897725">
        <w:rPr>
          <w:b/>
        </w:rPr>
        <w:t>70 score</w:t>
      </w:r>
      <w:r w:rsidR="00E71ECB">
        <w:t xml:space="preserve"> (</w:t>
      </w:r>
      <w:r w:rsidR="00E80053">
        <w:t xml:space="preserve">out </w:t>
      </w:r>
      <w:r w:rsidR="00E71ECB">
        <w:t>of 100</w:t>
      </w:r>
      <w:r w:rsidR="009232F7">
        <w:t xml:space="preserve"> </w:t>
      </w:r>
      <w:r w:rsidR="00897725">
        <w:t>score total</w:t>
      </w:r>
      <w:r w:rsidR="00A06B54">
        <w:t>)</w:t>
      </w:r>
      <w:r w:rsidR="00897725">
        <w:t>.</w:t>
      </w:r>
    </w:p>
    <w:p w:rsidR="00E71ECB" w:rsidRDefault="00E71ECB" w:rsidP="00E71ECB">
      <w:pPr>
        <w:pStyle w:val="2"/>
      </w:pPr>
      <w:r>
        <w:t>Other Terms</w:t>
      </w:r>
    </w:p>
    <w:p w:rsidR="00E71ECB" w:rsidRPr="00E71ECB" w:rsidRDefault="00E71ECB" w:rsidP="00E71ECB">
      <w:r>
        <w:t xml:space="preserve">During the exam </w:t>
      </w:r>
      <w:r w:rsidR="00E80053">
        <w:t xml:space="preserve">you are </w:t>
      </w:r>
      <w:r>
        <w:t>allowed to use any teaching materials, lectures, books, existing source code, and other paper or Internet resources.</w:t>
      </w:r>
      <w:r w:rsidR="0069458B">
        <w:t xml:space="preserve"> </w:t>
      </w:r>
      <w:r w:rsidR="003C784E">
        <w:t>Direct or indirect c</w:t>
      </w:r>
      <w:r>
        <w:t xml:space="preserve">ommunication with anybody in class or outside is </w:t>
      </w:r>
      <w:r w:rsidR="003C784E">
        <w:t>forbidden</w:t>
      </w:r>
      <w:r>
        <w:t xml:space="preserve">. This includes but does not limit to </w:t>
      </w:r>
      <w:r w:rsidR="003C784E">
        <w:t xml:space="preserve">technical conversations with other students, </w:t>
      </w:r>
      <w:r>
        <w:t>using mobile phones, chat software</w:t>
      </w:r>
      <w:r w:rsidR="003C784E">
        <w:t xml:space="preserve"> (Skype, ICQ, etc.), email, forum posts, etc.</w:t>
      </w:r>
    </w:p>
    <w:p w:rsidR="00E71ECB" w:rsidRDefault="00E71ECB" w:rsidP="00E71ECB">
      <w:pPr>
        <w:pStyle w:val="2"/>
      </w:pPr>
      <w:r>
        <w:t>Exam Duration</w:t>
      </w:r>
    </w:p>
    <w:p w:rsidR="0010526F" w:rsidRPr="00647AF5" w:rsidRDefault="00E71ECB" w:rsidP="00647AF5">
      <w:r>
        <w:t xml:space="preserve">Students are allowed to work up to </w:t>
      </w:r>
      <w:r w:rsidR="00C564D0" w:rsidRPr="001E2F93">
        <w:rPr>
          <w:b/>
        </w:rPr>
        <w:t>8</w:t>
      </w:r>
      <w:r w:rsidRPr="001E2F93">
        <w:rPr>
          <w:b/>
        </w:rPr>
        <w:t xml:space="preserve"> hours</w:t>
      </w:r>
      <w:r>
        <w:t>.</w:t>
      </w:r>
    </w:p>
    <w:sectPr w:rsidR="0010526F" w:rsidRPr="00647AF5" w:rsidSect="00367278">
      <w:headerReference w:type="default" r:id="rId13"/>
      <w:footerReference w:type="default" r:id="rId14"/>
      <w:pgSz w:w="11907" w:h="16839" w:code="9"/>
      <w:pgMar w:top="567" w:right="567" w:bottom="567" w:left="567"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30E" w:rsidRDefault="00C8230E">
      <w:r>
        <w:separator/>
      </w:r>
    </w:p>
  </w:endnote>
  <w:endnote w:type="continuationSeparator" w:id="0">
    <w:p w:rsidR="00C8230E" w:rsidRDefault="00C82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D4D" w:rsidRPr="000E532F" w:rsidRDefault="00801D4D" w:rsidP="00084F57">
    <w:pPr>
      <w:spacing w:before="0" w:after="0"/>
      <w:rPr>
        <w:sz w:val="6"/>
        <w:szCs w:val="6"/>
      </w:rPr>
    </w:pPr>
  </w:p>
  <w:tbl>
    <w:tblPr>
      <w:tblW w:w="10768" w:type="dxa"/>
      <w:tblInd w:w="5" w:type="dxa"/>
      <w:tblCellMar>
        <w:left w:w="0" w:type="dxa"/>
        <w:right w:w="0" w:type="dxa"/>
      </w:tblCellMar>
      <w:tblLook w:val="04A0" w:firstRow="1" w:lastRow="0" w:firstColumn="1" w:lastColumn="0" w:noHBand="0" w:noVBand="1"/>
    </w:tblPr>
    <w:tblGrid>
      <w:gridCol w:w="3119"/>
      <w:gridCol w:w="4673"/>
      <w:gridCol w:w="2976"/>
    </w:tblGrid>
    <w:tr w:rsidR="00801D4D" w:rsidRPr="00F44305" w:rsidTr="00367278">
      <w:trPr>
        <w:trHeight w:val="60"/>
      </w:trPr>
      <w:tc>
        <w:tcPr>
          <w:tcW w:w="10768" w:type="dxa"/>
          <w:gridSpan w:val="3"/>
          <w:shd w:val="clear" w:color="auto" w:fill="CCFF00"/>
          <w:vAlign w:val="center"/>
        </w:tcPr>
        <w:p w:rsidR="00801D4D" w:rsidRPr="00F44305" w:rsidRDefault="00801D4D" w:rsidP="00A97129">
          <w:pPr>
            <w:pStyle w:val="a3"/>
            <w:rPr>
              <w:rFonts w:ascii="Lucida Sans" w:hAnsi="Lucida Sans"/>
              <w:sz w:val="8"/>
              <w:szCs w:val="8"/>
            </w:rPr>
          </w:pPr>
        </w:p>
      </w:tc>
    </w:tr>
    <w:tr w:rsidR="00801D4D" w:rsidRPr="0017625F" w:rsidTr="00367278">
      <w:trPr>
        <w:trHeight w:val="56"/>
      </w:trPr>
      <w:tc>
        <w:tcPr>
          <w:tcW w:w="3119" w:type="dxa"/>
          <w:vAlign w:val="center"/>
        </w:tcPr>
        <w:p w:rsidR="00801D4D" w:rsidRPr="000E532F" w:rsidRDefault="00801D4D" w:rsidP="00084F57">
          <w:pPr>
            <w:pStyle w:val="a4"/>
            <w:spacing w:before="60"/>
            <w:jc w:val="left"/>
            <w:rPr>
              <w:b/>
              <w:i/>
            </w:rPr>
          </w:pPr>
          <w:r w:rsidRPr="000E532F">
            <w:rPr>
              <w:b/>
              <w:i/>
            </w:rPr>
            <w:t>Deliver more than expected</w:t>
          </w:r>
        </w:p>
      </w:tc>
      <w:tc>
        <w:tcPr>
          <w:tcW w:w="4673" w:type="dxa"/>
          <w:vAlign w:val="center"/>
        </w:tcPr>
        <w:p w:rsidR="00801D4D" w:rsidRPr="000E532F" w:rsidRDefault="00801D4D" w:rsidP="00084F57">
          <w:pPr>
            <w:pStyle w:val="a4"/>
            <w:spacing w:before="60"/>
          </w:pPr>
          <w:r w:rsidRPr="000E532F">
            <w:t xml:space="preserve">Page </w:t>
          </w:r>
          <w:r w:rsidRPr="000E532F">
            <w:fldChar w:fldCharType="begin"/>
          </w:r>
          <w:r w:rsidRPr="000E532F">
            <w:instrText xml:space="preserve"> PAGE </w:instrText>
          </w:r>
          <w:r w:rsidRPr="000E532F">
            <w:fldChar w:fldCharType="separate"/>
          </w:r>
          <w:r w:rsidR="003309E2">
            <w:rPr>
              <w:noProof/>
            </w:rPr>
            <w:t>2</w:t>
          </w:r>
          <w:r w:rsidRPr="000E532F">
            <w:fldChar w:fldCharType="end"/>
          </w:r>
          <w:r w:rsidRPr="000E532F">
            <w:t xml:space="preserve"> of </w:t>
          </w:r>
          <w:r w:rsidRPr="000E532F">
            <w:fldChar w:fldCharType="begin"/>
          </w:r>
          <w:r w:rsidRPr="000E532F">
            <w:instrText xml:space="preserve"> NUMPAGES </w:instrText>
          </w:r>
          <w:r w:rsidRPr="000E532F">
            <w:fldChar w:fldCharType="separate"/>
          </w:r>
          <w:r w:rsidR="003309E2">
            <w:rPr>
              <w:noProof/>
            </w:rPr>
            <w:t>6</w:t>
          </w:r>
          <w:r w:rsidRPr="000E532F">
            <w:fldChar w:fldCharType="end"/>
          </w:r>
        </w:p>
      </w:tc>
      <w:tc>
        <w:tcPr>
          <w:tcW w:w="2976" w:type="dxa"/>
          <w:vAlign w:val="center"/>
        </w:tcPr>
        <w:p w:rsidR="00801D4D" w:rsidRPr="000E532F" w:rsidRDefault="00801D4D" w:rsidP="00084F57">
          <w:pPr>
            <w:pStyle w:val="a4"/>
            <w:spacing w:before="60"/>
            <w:jc w:val="right"/>
            <w:rPr>
              <w:b/>
              <w:szCs w:val="22"/>
            </w:rPr>
          </w:pPr>
          <w:r w:rsidRPr="000E532F">
            <w:rPr>
              <w:b/>
              <w:szCs w:val="22"/>
            </w:rPr>
            <w:t>www.telerik.com</w:t>
          </w:r>
        </w:p>
      </w:tc>
    </w:tr>
  </w:tbl>
  <w:p w:rsidR="00801D4D" w:rsidRPr="000E532F" w:rsidRDefault="00801D4D" w:rsidP="000E532F">
    <w:pPr>
      <w:pStyle w:val="a4"/>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30E" w:rsidRDefault="00C8230E">
      <w:r>
        <w:separator/>
      </w:r>
    </w:p>
  </w:footnote>
  <w:footnote w:type="continuationSeparator" w:id="0">
    <w:p w:rsidR="00C8230E" w:rsidRDefault="00C823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68" w:type="dxa"/>
      <w:tblInd w:w="5" w:type="dxa"/>
      <w:tblCellMar>
        <w:left w:w="0" w:type="dxa"/>
        <w:right w:w="0" w:type="dxa"/>
      </w:tblCellMar>
      <w:tblLook w:val="04A0" w:firstRow="1" w:lastRow="0" w:firstColumn="1" w:lastColumn="0" w:noHBand="0" w:noVBand="1"/>
    </w:tblPr>
    <w:tblGrid>
      <w:gridCol w:w="3119"/>
      <w:gridCol w:w="7649"/>
    </w:tblGrid>
    <w:tr w:rsidR="00801D4D" w:rsidRPr="0017625F" w:rsidTr="00367278">
      <w:trPr>
        <w:trHeight w:val="675"/>
      </w:trPr>
      <w:tc>
        <w:tcPr>
          <w:tcW w:w="3119" w:type="dxa"/>
        </w:tcPr>
        <w:p w:rsidR="00801D4D" w:rsidRPr="0017625F" w:rsidRDefault="00263F60" w:rsidP="00134C58">
          <w:pPr>
            <w:pStyle w:val="a3"/>
            <w:jc w:val="left"/>
          </w:pPr>
          <w:r>
            <w:rPr>
              <w:noProof/>
            </w:rPr>
            <w:drawing>
              <wp:inline distT="0" distB="0" distL="0" distR="0">
                <wp:extent cx="1882140" cy="335280"/>
                <wp:effectExtent l="0" t="0" r="3810" b="7620"/>
                <wp:docPr id="1"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2140" cy="335280"/>
                        </a:xfrm>
                        <a:prstGeom prst="rect">
                          <a:avLst/>
                        </a:prstGeom>
                        <a:noFill/>
                        <a:ln>
                          <a:noFill/>
                        </a:ln>
                      </pic:spPr>
                    </pic:pic>
                  </a:graphicData>
                </a:graphic>
              </wp:inline>
            </w:drawing>
          </w:r>
        </w:p>
      </w:tc>
      <w:tc>
        <w:tcPr>
          <w:tcW w:w="7649" w:type="dxa"/>
        </w:tcPr>
        <w:p w:rsidR="00801D4D" w:rsidRPr="000E532F" w:rsidRDefault="00801D4D" w:rsidP="00A9626F">
          <w:pPr>
            <w:pStyle w:val="a3"/>
            <w:spacing w:before="60" w:line="240" w:lineRule="exact"/>
          </w:pPr>
          <w:r w:rsidRPr="000E532F">
            <w:t xml:space="preserve">33, Alexander </w:t>
          </w:r>
          <w:proofErr w:type="spellStart"/>
          <w:r w:rsidRPr="000E532F">
            <w:t>Malinov</w:t>
          </w:r>
          <w:proofErr w:type="spellEnd"/>
          <w:r w:rsidRPr="000E532F">
            <w:t xml:space="preserve"> Blvd.</w:t>
          </w:r>
          <w:r>
            <w:t xml:space="preserve">, </w:t>
          </w:r>
          <w:r w:rsidRPr="000E532F">
            <w:t>Sofia, 1729, Bulgaria</w:t>
          </w:r>
        </w:p>
        <w:p w:rsidR="00801D4D" w:rsidRPr="000E532F" w:rsidRDefault="00801D4D" w:rsidP="00134C58">
          <w:pPr>
            <w:pStyle w:val="a3"/>
            <w:spacing w:line="240" w:lineRule="exact"/>
          </w:pPr>
          <w:r w:rsidRPr="000E532F">
            <w:t>Phone: (+359) 2 80-99-862; Fax: (+359) 2 80-99-888</w:t>
          </w:r>
        </w:p>
      </w:tc>
    </w:tr>
    <w:tr w:rsidR="00801D4D" w:rsidRPr="0017625F" w:rsidTr="00367278">
      <w:trPr>
        <w:trHeight w:val="60"/>
      </w:trPr>
      <w:tc>
        <w:tcPr>
          <w:tcW w:w="10768" w:type="dxa"/>
          <w:gridSpan w:val="2"/>
          <w:shd w:val="clear" w:color="auto" w:fill="CCFF00"/>
        </w:tcPr>
        <w:p w:rsidR="00801D4D" w:rsidRPr="0017625F" w:rsidRDefault="00801D4D">
          <w:pPr>
            <w:pStyle w:val="a3"/>
            <w:rPr>
              <w:sz w:val="8"/>
              <w:szCs w:val="8"/>
            </w:rPr>
          </w:pPr>
        </w:p>
      </w:tc>
    </w:tr>
  </w:tbl>
  <w:p w:rsidR="00801D4D" w:rsidRPr="000E532F" w:rsidRDefault="00801D4D">
    <w:pPr>
      <w:pStyle w:val="a3"/>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D2A23"/>
    <w:multiLevelType w:val="hybridMultilevel"/>
    <w:tmpl w:val="09901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1164EF"/>
    <w:multiLevelType w:val="hybridMultilevel"/>
    <w:tmpl w:val="C5E22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E0845FD"/>
    <w:multiLevelType w:val="hybridMultilevel"/>
    <w:tmpl w:val="E550E688"/>
    <w:lvl w:ilvl="0" w:tplc="C3E234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493DEF"/>
    <w:multiLevelType w:val="hybridMultilevel"/>
    <w:tmpl w:val="7FCC2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5">
    <w:nsid w:val="2F191451"/>
    <w:multiLevelType w:val="hybridMultilevel"/>
    <w:tmpl w:val="A198C89E"/>
    <w:lvl w:ilvl="0" w:tplc="EF285032">
      <w:start w:val="1"/>
      <w:numFmt w:val="decimal"/>
      <w:pStyle w:val="3"/>
      <w:lvlText w:val="Problem %1."/>
      <w:lvlJc w:val="left"/>
      <w:pPr>
        <w:ind w:left="153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732276"/>
    <w:multiLevelType w:val="hybridMultilevel"/>
    <w:tmpl w:val="9DD6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1B43FA"/>
    <w:multiLevelType w:val="hybridMultilevel"/>
    <w:tmpl w:val="FFEC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A71480"/>
    <w:multiLevelType w:val="hybridMultilevel"/>
    <w:tmpl w:val="6D1081DA"/>
    <w:lvl w:ilvl="0" w:tplc="1B862FF0">
      <w:start w:val="11"/>
      <w:numFmt w:val="decimal"/>
      <w:lvlText w:val="%1."/>
      <w:lvlJc w:val="left"/>
      <w:pPr>
        <w:tabs>
          <w:tab w:val="num" w:pos="720"/>
        </w:tabs>
        <w:ind w:left="720" w:hanging="360"/>
      </w:pPr>
    </w:lvl>
    <w:lvl w:ilvl="1" w:tplc="583EDA86" w:tentative="1">
      <w:start w:val="1"/>
      <w:numFmt w:val="decimal"/>
      <w:lvlText w:val="%2."/>
      <w:lvlJc w:val="left"/>
      <w:pPr>
        <w:tabs>
          <w:tab w:val="num" w:pos="1440"/>
        </w:tabs>
        <w:ind w:left="1440" w:hanging="360"/>
      </w:pPr>
    </w:lvl>
    <w:lvl w:ilvl="2" w:tplc="03B6E054" w:tentative="1">
      <w:start w:val="1"/>
      <w:numFmt w:val="decimal"/>
      <w:lvlText w:val="%3."/>
      <w:lvlJc w:val="left"/>
      <w:pPr>
        <w:tabs>
          <w:tab w:val="num" w:pos="2160"/>
        </w:tabs>
        <w:ind w:left="2160" w:hanging="360"/>
      </w:pPr>
    </w:lvl>
    <w:lvl w:ilvl="3" w:tplc="89B216A2" w:tentative="1">
      <w:start w:val="1"/>
      <w:numFmt w:val="decimal"/>
      <w:lvlText w:val="%4."/>
      <w:lvlJc w:val="left"/>
      <w:pPr>
        <w:tabs>
          <w:tab w:val="num" w:pos="2880"/>
        </w:tabs>
        <w:ind w:left="2880" w:hanging="360"/>
      </w:pPr>
    </w:lvl>
    <w:lvl w:ilvl="4" w:tplc="BA4C9260" w:tentative="1">
      <w:start w:val="1"/>
      <w:numFmt w:val="decimal"/>
      <w:lvlText w:val="%5."/>
      <w:lvlJc w:val="left"/>
      <w:pPr>
        <w:tabs>
          <w:tab w:val="num" w:pos="3600"/>
        </w:tabs>
        <w:ind w:left="3600" w:hanging="360"/>
      </w:pPr>
    </w:lvl>
    <w:lvl w:ilvl="5" w:tplc="07581B4E" w:tentative="1">
      <w:start w:val="1"/>
      <w:numFmt w:val="decimal"/>
      <w:lvlText w:val="%6."/>
      <w:lvlJc w:val="left"/>
      <w:pPr>
        <w:tabs>
          <w:tab w:val="num" w:pos="4320"/>
        </w:tabs>
        <w:ind w:left="4320" w:hanging="360"/>
      </w:pPr>
    </w:lvl>
    <w:lvl w:ilvl="6" w:tplc="FC76E6AC" w:tentative="1">
      <w:start w:val="1"/>
      <w:numFmt w:val="decimal"/>
      <w:lvlText w:val="%7."/>
      <w:lvlJc w:val="left"/>
      <w:pPr>
        <w:tabs>
          <w:tab w:val="num" w:pos="5040"/>
        </w:tabs>
        <w:ind w:left="5040" w:hanging="360"/>
      </w:pPr>
    </w:lvl>
    <w:lvl w:ilvl="7" w:tplc="15F24B8E" w:tentative="1">
      <w:start w:val="1"/>
      <w:numFmt w:val="decimal"/>
      <w:lvlText w:val="%8."/>
      <w:lvlJc w:val="left"/>
      <w:pPr>
        <w:tabs>
          <w:tab w:val="num" w:pos="5760"/>
        </w:tabs>
        <w:ind w:left="5760" w:hanging="360"/>
      </w:pPr>
    </w:lvl>
    <w:lvl w:ilvl="8" w:tplc="F3AA7E6C" w:tentative="1">
      <w:start w:val="1"/>
      <w:numFmt w:val="decimal"/>
      <w:lvlText w:val="%9."/>
      <w:lvlJc w:val="left"/>
      <w:pPr>
        <w:tabs>
          <w:tab w:val="num" w:pos="6480"/>
        </w:tabs>
        <w:ind w:left="6480" w:hanging="360"/>
      </w:pPr>
    </w:lvl>
  </w:abstractNum>
  <w:abstractNum w:abstractNumId="11">
    <w:nsid w:val="53616933"/>
    <w:multiLevelType w:val="hybridMultilevel"/>
    <w:tmpl w:val="2482EE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604A328D"/>
    <w:multiLevelType w:val="hybridMultilevel"/>
    <w:tmpl w:val="0688E366"/>
    <w:lvl w:ilvl="0" w:tplc="9E9EA720">
      <w:start w:val="5"/>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2C85700"/>
    <w:multiLevelType w:val="hybridMultilevel"/>
    <w:tmpl w:val="C392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900F4A"/>
    <w:multiLevelType w:val="hybridMultilevel"/>
    <w:tmpl w:val="6DA277E6"/>
    <w:lvl w:ilvl="0" w:tplc="0402000F">
      <w:start w:val="1"/>
      <w:numFmt w:val="decimal"/>
      <w:lvlText w:val="%1."/>
      <w:lvlJc w:val="left"/>
      <w:pPr>
        <w:tabs>
          <w:tab w:val="num" w:pos="360"/>
        </w:tabs>
        <w:ind w:left="360" w:hanging="360"/>
      </w:pPr>
      <w:rPr>
        <w:rFonts w:hint="default"/>
      </w:rPr>
    </w:lvl>
    <w:lvl w:ilvl="1" w:tplc="6B062F6A">
      <w:start w:val="1"/>
      <w:numFmt w:val="bullet"/>
      <w:lvlText w:val="-"/>
      <w:lvlJc w:val="left"/>
      <w:pPr>
        <w:tabs>
          <w:tab w:val="num" w:pos="1080"/>
        </w:tabs>
        <w:ind w:left="1080" w:hanging="360"/>
      </w:pPr>
      <w:rPr>
        <w:rFonts w:ascii="Arial" w:eastAsia="Times New Roman" w:hAnsi="Arial" w:cs="Arial" w:hint="default"/>
      </w:rPr>
    </w:lvl>
    <w:lvl w:ilvl="2" w:tplc="0402001B">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5">
    <w:nsid w:val="73031867"/>
    <w:multiLevelType w:val="hybridMultilevel"/>
    <w:tmpl w:val="AA8EA2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4"/>
  </w:num>
  <w:num w:numId="2">
    <w:abstractNumId w:val="6"/>
  </w:num>
  <w:num w:numId="3">
    <w:abstractNumId w:val="14"/>
  </w:num>
  <w:num w:numId="4">
    <w:abstractNumId w:val="9"/>
  </w:num>
  <w:num w:numId="5">
    <w:abstractNumId w:val="5"/>
  </w:num>
  <w:num w:numId="6">
    <w:abstractNumId w:val="8"/>
  </w:num>
  <w:num w:numId="7">
    <w:abstractNumId w:val="7"/>
  </w:num>
  <w:num w:numId="8">
    <w:abstractNumId w:val="2"/>
  </w:num>
  <w:num w:numId="9">
    <w:abstractNumId w:val="5"/>
  </w:num>
  <w:num w:numId="10">
    <w:abstractNumId w:val="10"/>
  </w:num>
  <w:num w:numId="11">
    <w:abstractNumId w:val="13"/>
  </w:num>
  <w:num w:numId="12">
    <w:abstractNumId w:val="1"/>
  </w:num>
  <w:num w:numId="13">
    <w:abstractNumId w:val="1"/>
  </w:num>
  <w:num w:numId="14">
    <w:abstractNumId w:val="11"/>
  </w:num>
  <w:num w:numId="15">
    <w:abstractNumId w:val="3"/>
  </w:num>
  <w:num w:numId="16">
    <w:abstractNumId w:val="0"/>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10345"/>
    <w:rsid w:val="0001579D"/>
    <w:rsid w:val="000170C8"/>
    <w:rsid w:val="00027702"/>
    <w:rsid w:val="00030510"/>
    <w:rsid w:val="00044FC0"/>
    <w:rsid w:val="0005572C"/>
    <w:rsid w:val="00063ABA"/>
    <w:rsid w:val="00075575"/>
    <w:rsid w:val="000828F8"/>
    <w:rsid w:val="00084F57"/>
    <w:rsid w:val="000863D1"/>
    <w:rsid w:val="00095F40"/>
    <w:rsid w:val="000A0177"/>
    <w:rsid w:val="000E4EBF"/>
    <w:rsid w:val="000E532F"/>
    <w:rsid w:val="000E6EA7"/>
    <w:rsid w:val="000F07FD"/>
    <w:rsid w:val="000F19C4"/>
    <w:rsid w:val="000F2F84"/>
    <w:rsid w:val="0010526F"/>
    <w:rsid w:val="00106840"/>
    <w:rsid w:val="0010717A"/>
    <w:rsid w:val="001142ED"/>
    <w:rsid w:val="001144C3"/>
    <w:rsid w:val="00122611"/>
    <w:rsid w:val="00126472"/>
    <w:rsid w:val="00134C58"/>
    <w:rsid w:val="00156459"/>
    <w:rsid w:val="00160E2F"/>
    <w:rsid w:val="0016507F"/>
    <w:rsid w:val="00172BA3"/>
    <w:rsid w:val="001738F6"/>
    <w:rsid w:val="0017625F"/>
    <w:rsid w:val="00176866"/>
    <w:rsid w:val="001874DF"/>
    <w:rsid w:val="00192D4E"/>
    <w:rsid w:val="00193E4B"/>
    <w:rsid w:val="00196928"/>
    <w:rsid w:val="001979B3"/>
    <w:rsid w:val="001A304B"/>
    <w:rsid w:val="001A4528"/>
    <w:rsid w:val="001A4D44"/>
    <w:rsid w:val="001B3D9C"/>
    <w:rsid w:val="001B4C0F"/>
    <w:rsid w:val="001B5452"/>
    <w:rsid w:val="001B712C"/>
    <w:rsid w:val="001C39F6"/>
    <w:rsid w:val="001C4F41"/>
    <w:rsid w:val="001C74CE"/>
    <w:rsid w:val="001C7D8E"/>
    <w:rsid w:val="001D59EC"/>
    <w:rsid w:val="001E0876"/>
    <w:rsid w:val="001E177B"/>
    <w:rsid w:val="001E2F93"/>
    <w:rsid w:val="001E3176"/>
    <w:rsid w:val="001F03A2"/>
    <w:rsid w:val="001F152F"/>
    <w:rsid w:val="001F328B"/>
    <w:rsid w:val="001F4383"/>
    <w:rsid w:val="001F762A"/>
    <w:rsid w:val="00202DA4"/>
    <w:rsid w:val="0020473D"/>
    <w:rsid w:val="00213EAA"/>
    <w:rsid w:val="00221C22"/>
    <w:rsid w:val="002248B6"/>
    <w:rsid w:val="00225405"/>
    <w:rsid w:val="00227851"/>
    <w:rsid w:val="002345C4"/>
    <w:rsid w:val="002436C0"/>
    <w:rsid w:val="002527EB"/>
    <w:rsid w:val="00263F60"/>
    <w:rsid w:val="0027273B"/>
    <w:rsid w:val="00272FB0"/>
    <w:rsid w:val="00281CBA"/>
    <w:rsid w:val="00282146"/>
    <w:rsid w:val="00283AAE"/>
    <w:rsid w:val="00286C58"/>
    <w:rsid w:val="0029650F"/>
    <w:rsid w:val="002A61FE"/>
    <w:rsid w:val="002B57E4"/>
    <w:rsid w:val="002B6523"/>
    <w:rsid w:val="002B6AD5"/>
    <w:rsid w:val="002B6B03"/>
    <w:rsid w:val="002C43A1"/>
    <w:rsid w:val="002D58AC"/>
    <w:rsid w:val="002D7541"/>
    <w:rsid w:val="002E5FD8"/>
    <w:rsid w:val="003016C6"/>
    <w:rsid w:val="003074CD"/>
    <w:rsid w:val="00310041"/>
    <w:rsid w:val="00312B6E"/>
    <w:rsid w:val="0031337B"/>
    <w:rsid w:val="003177FF"/>
    <w:rsid w:val="0032016E"/>
    <w:rsid w:val="003242D7"/>
    <w:rsid w:val="003251DB"/>
    <w:rsid w:val="00326E5C"/>
    <w:rsid w:val="003274C3"/>
    <w:rsid w:val="003309E2"/>
    <w:rsid w:val="00333312"/>
    <w:rsid w:val="00335F7A"/>
    <w:rsid w:val="003432FF"/>
    <w:rsid w:val="00346BC7"/>
    <w:rsid w:val="003519DC"/>
    <w:rsid w:val="00351D32"/>
    <w:rsid w:val="00353760"/>
    <w:rsid w:val="0035397E"/>
    <w:rsid w:val="00362620"/>
    <w:rsid w:val="0036527F"/>
    <w:rsid w:val="00367278"/>
    <w:rsid w:val="003753CD"/>
    <w:rsid w:val="00375660"/>
    <w:rsid w:val="00377BE9"/>
    <w:rsid w:val="003865BF"/>
    <w:rsid w:val="00386778"/>
    <w:rsid w:val="00397043"/>
    <w:rsid w:val="003C3910"/>
    <w:rsid w:val="003C784E"/>
    <w:rsid w:val="003E1F1F"/>
    <w:rsid w:val="003E38A9"/>
    <w:rsid w:val="003F3A33"/>
    <w:rsid w:val="003F5131"/>
    <w:rsid w:val="004017DE"/>
    <w:rsid w:val="0040728C"/>
    <w:rsid w:val="004119A9"/>
    <w:rsid w:val="00416A51"/>
    <w:rsid w:val="00416F4C"/>
    <w:rsid w:val="0042077E"/>
    <w:rsid w:val="004226C6"/>
    <w:rsid w:val="00427D4A"/>
    <w:rsid w:val="00435906"/>
    <w:rsid w:val="00436E87"/>
    <w:rsid w:val="004452F2"/>
    <w:rsid w:val="00453249"/>
    <w:rsid w:val="00453A78"/>
    <w:rsid w:val="00460E19"/>
    <w:rsid w:val="0046113A"/>
    <w:rsid w:val="004678C4"/>
    <w:rsid w:val="00467E8E"/>
    <w:rsid w:val="00476F4D"/>
    <w:rsid w:val="00481722"/>
    <w:rsid w:val="004838F6"/>
    <w:rsid w:val="004A7EDE"/>
    <w:rsid w:val="004B420E"/>
    <w:rsid w:val="004B6CEB"/>
    <w:rsid w:val="004B71DD"/>
    <w:rsid w:val="004B7694"/>
    <w:rsid w:val="004B7ED2"/>
    <w:rsid w:val="004C3984"/>
    <w:rsid w:val="004C486F"/>
    <w:rsid w:val="004C75F1"/>
    <w:rsid w:val="004D00CA"/>
    <w:rsid w:val="004D0809"/>
    <w:rsid w:val="004E2FAB"/>
    <w:rsid w:val="004E5577"/>
    <w:rsid w:val="004F3EE2"/>
    <w:rsid w:val="00502A78"/>
    <w:rsid w:val="00503FB4"/>
    <w:rsid w:val="00510DE3"/>
    <w:rsid w:val="00511B87"/>
    <w:rsid w:val="00513663"/>
    <w:rsid w:val="005139CB"/>
    <w:rsid w:val="00526A07"/>
    <w:rsid w:val="00526ADB"/>
    <w:rsid w:val="0053242B"/>
    <w:rsid w:val="0053698C"/>
    <w:rsid w:val="0053711A"/>
    <w:rsid w:val="005371E6"/>
    <w:rsid w:val="00540E53"/>
    <w:rsid w:val="00542F15"/>
    <w:rsid w:val="00547305"/>
    <w:rsid w:val="00551C3E"/>
    <w:rsid w:val="00565748"/>
    <w:rsid w:val="005668A0"/>
    <w:rsid w:val="00577B3D"/>
    <w:rsid w:val="005811AC"/>
    <w:rsid w:val="005B1DD6"/>
    <w:rsid w:val="005B52A7"/>
    <w:rsid w:val="005B66F9"/>
    <w:rsid w:val="005C2B73"/>
    <w:rsid w:val="005C3BBD"/>
    <w:rsid w:val="005D1EE2"/>
    <w:rsid w:val="005D233E"/>
    <w:rsid w:val="005D448B"/>
    <w:rsid w:val="005D71B5"/>
    <w:rsid w:val="005E281A"/>
    <w:rsid w:val="005E2DE7"/>
    <w:rsid w:val="005E404B"/>
    <w:rsid w:val="005E6DEA"/>
    <w:rsid w:val="00600EE7"/>
    <w:rsid w:val="006014E0"/>
    <w:rsid w:val="0061545A"/>
    <w:rsid w:val="00615E35"/>
    <w:rsid w:val="006167EC"/>
    <w:rsid w:val="00623801"/>
    <w:rsid w:val="00625F95"/>
    <w:rsid w:val="00640AC4"/>
    <w:rsid w:val="00644B9D"/>
    <w:rsid w:val="0064636E"/>
    <w:rsid w:val="00647AF5"/>
    <w:rsid w:val="0065168C"/>
    <w:rsid w:val="006548C3"/>
    <w:rsid w:val="00657F97"/>
    <w:rsid w:val="00664477"/>
    <w:rsid w:val="00675B7D"/>
    <w:rsid w:val="00690E88"/>
    <w:rsid w:val="00693BB9"/>
    <w:rsid w:val="0069458B"/>
    <w:rsid w:val="006951F8"/>
    <w:rsid w:val="006A3EDE"/>
    <w:rsid w:val="006A725B"/>
    <w:rsid w:val="006B01AC"/>
    <w:rsid w:val="006B5FEB"/>
    <w:rsid w:val="006B74BA"/>
    <w:rsid w:val="006B7793"/>
    <w:rsid w:val="006C3105"/>
    <w:rsid w:val="006C31DB"/>
    <w:rsid w:val="006D11ED"/>
    <w:rsid w:val="006D2764"/>
    <w:rsid w:val="006F3ADA"/>
    <w:rsid w:val="006F4663"/>
    <w:rsid w:val="006F5872"/>
    <w:rsid w:val="006F6300"/>
    <w:rsid w:val="007003AB"/>
    <w:rsid w:val="00702390"/>
    <w:rsid w:val="007079C8"/>
    <w:rsid w:val="00712791"/>
    <w:rsid w:val="0071580A"/>
    <w:rsid w:val="0071599A"/>
    <w:rsid w:val="007244EF"/>
    <w:rsid w:val="00732755"/>
    <w:rsid w:val="00736350"/>
    <w:rsid w:val="00740DA0"/>
    <w:rsid w:val="007432AA"/>
    <w:rsid w:val="00750C37"/>
    <w:rsid w:val="00751A2B"/>
    <w:rsid w:val="00751DA2"/>
    <w:rsid w:val="007547CA"/>
    <w:rsid w:val="0076753C"/>
    <w:rsid w:val="00771DEA"/>
    <w:rsid w:val="00777C67"/>
    <w:rsid w:val="00782DC8"/>
    <w:rsid w:val="00790B8C"/>
    <w:rsid w:val="00790C7E"/>
    <w:rsid w:val="007938B1"/>
    <w:rsid w:val="007940E2"/>
    <w:rsid w:val="00796AD6"/>
    <w:rsid w:val="007B030C"/>
    <w:rsid w:val="007B2F61"/>
    <w:rsid w:val="007B5478"/>
    <w:rsid w:val="007B69BC"/>
    <w:rsid w:val="007B7404"/>
    <w:rsid w:val="007C075B"/>
    <w:rsid w:val="007C0DF5"/>
    <w:rsid w:val="007C4F57"/>
    <w:rsid w:val="007D03DF"/>
    <w:rsid w:val="007D7773"/>
    <w:rsid w:val="007E0E69"/>
    <w:rsid w:val="007E607E"/>
    <w:rsid w:val="007E6E8D"/>
    <w:rsid w:val="00801D4D"/>
    <w:rsid w:val="00847872"/>
    <w:rsid w:val="00852A76"/>
    <w:rsid w:val="00852D60"/>
    <w:rsid w:val="008532CF"/>
    <w:rsid w:val="00854672"/>
    <w:rsid w:val="00857610"/>
    <w:rsid w:val="00857B2B"/>
    <w:rsid w:val="0086449C"/>
    <w:rsid w:val="00865F7E"/>
    <w:rsid w:val="00870086"/>
    <w:rsid w:val="0087049B"/>
    <w:rsid w:val="00871B3E"/>
    <w:rsid w:val="00873B75"/>
    <w:rsid w:val="008804CB"/>
    <w:rsid w:val="008818E3"/>
    <w:rsid w:val="0089522A"/>
    <w:rsid w:val="00897725"/>
    <w:rsid w:val="008A1443"/>
    <w:rsid w:val="008B2DF7"/>
    <w:rsid w:val="008B3400"/>
    <w:rsid w:val="008B5E9D"/>
    <w:rsid w:val="008C1AB5"/>
    <w:rsid w:val="008C39FD"/>
    <w:rsid w:val="008C3AEC"/>
    <w:rsid w:val="008C526B"/>
    <w:rsid w:val="008C5C80"/>
    <w:rsid w:val="008D0AE8"/>
    <w:rsid w:val="008D11C8"/>
    <w:rsid w:val="008D3064"/>
    <w:rsid w:val="008D4936"/>
    <w:rsid w:val="008D78D7"/>
    <w:rsid w:val="008E5E7C"/>
    <w:rsid w:val="008F096F"/>
    <w:rsid w:val="00902FE9"/>
    <w:rsid w:val="0091259D"/>
    <w:rsid w:val="009128CD"/>
    <w:rsid w:val="009144EC"/>
    <w:rsid w:val="00914EFE"/>
    <w:rsid w:val="009232F7"/>
    <w:rsid w:val="0092436C"/>
    <w:rsid w:val="00925CA7"/>
    <w:rsid w:val="0093117B"/>
    <w:rsid w:val="009370B8"/>
    <w:rsid w:val="00956F97"/>
    <w:rsid w:val="009654BA"/>
    <w:rsid w:val="00970032"/>
    <w:rsid w:val="009703A2"/>
    <w:rsid w:val="00971A16"/>
    <w:rsid w:val="009726CD"/>
    <w:rsid w:val="009778FC"/>
    <w:rsid w:val="00985749"/>
    <w:rsid w:val="00991930"/>
    <w:rsid w:val="00994193"/>
    <w:rsid w:val="009A3F95"/>
    <w:rsid w:val="009A534F"/>
    <w:rsid w:val="009B0F20"/>
    <w:rsid w:val="009B6427"/>
    <w:rsid w:val="009B767D"/>
    <w:rsid w:val="009C0EA8"/>
    <w:rsid w:val="009C3B81"/>
    <w:rsid w:val="009D6217"/>
    <w:rsid w:val="009E7FA2"/>
    <w:rsid w:val="009F711E"/>
    <w:rsid w:val="00A00923"/>
    <w:rsid w:val="00A03BEC"/>
    <w:rsid w:val="00A051C6"/>
    <w:rsid w:val="00A06B54"/>
    <w:rsid w:val="00A07914"/>
    <w:rsid w:val="00A11275"/>
    <w:rsid w:val="00A23D72"/>
    <w:rsid w:val="00A367EB"/>
    <w:rsid w:val="00A410A0"/>
    <w:rsid w:val="00A41142"/>
    <w:rsid w:val="00A52E7E"/>
    <w:rsid w:val="00A53288"/>
    <w:rsid w:val="00A550D5"/>
    <w:rsid w:val="00A55C86"/>
    <w:rsid w:val="00A57670"/>
    <w:rsid w:val="00A649B1"/>
    <w:rsid w:val="00A7645D"/>
    <w:rsid w:val="00A77390"/>
    <w:rsid w:val="00A86A08"/>
    <w:rsid w:val="00A877CE"/>
    <w:rsid w:val="00A9218C"/>
    <w:rsid w:val="00A94595"/>
    <w:rsid w:val="00A94CD1"/>
    <w:rsid w:val="00A9626F"/>
    <w:rsid w:val="00A97129"/>
    <w:rsid w:val="00AA648F"/>
    <w:rsid w:val="00AA6B3D"/>
    <w:rsid w:val="00AB1411"/>
    <w:rsid w:val="00AB73B1"/>
    <w:rsid w:val="00AC66AC"/>
    <w:rsid w:val="00AC7895"/>
    <w:rsid w:val="00AD12E6"/>
    <w:rsid w:val="00AD3C6F"/>
    <w:rsid w:val="00AE0FDE"/>
    <w:rsid w:val="00AE694A"/>
    <w:rsid w:val="00B07334"/>
    <w:rsid w:val="00B11E65"/>
    <w:rsid w:val="00B13659"/>
    <w:rsid w:val="00B14CA7"/>
    <w:rsid w:val="00B21BD9"/>
    <w:rsid w:val="00B222C7"/>
    <w:rsid w:val="00B22A16"/>
    <w:rsid w:val="00B3076C"/>
    <w:rsid w:val="00B337AA"/>
    <w:rsid w:val="00B409DD"/>
    <w:rsid w:val="00B443E5"/>
    <w:rsid w:val="00B53A72"/>
    <w:rsid w:val="00B65C49"/>
    <w:rsid w:val="00B67E52"/>
    <w:rsid w:val="00B70191"/>
    <w:rsid w:val="00B716A2"/>
    <w:rsid w:val="00B77328"/>
    <w:rsid w:val="00B8253C"/>
    <w:rsid w:val="00B83C30"/>
    <w:rsid w:val="00B93733"/>
    <w:rsid w:val="00BA2AFF"/>
    <w:rsid w:val="00BA67EB"/>
    <w:rsid w:val="00BB222F"/>
    <w:rsid w:val="00BB4DFC"/>
    <w:rsid w:val="00BC0EA5"/>
    <w:rsid w:val="00BD711D"/>
    <w:rsid w:val="00BE69F3"/>
    <w:rsid w:val="00BF1E34"/>
    <w:rsid w:val="00BF272D"/>
    <w:rsid w:val="00C03AED"/>
    <w:rsid w:val="00C06BB4"/>
    <w:rsid w:val="00C077E9"/>
    <w:rsid w:val="00C106CA"/>
    <w:rsid w:val="00C12227"/>
    <w:rsid w:val="00C152C5"/>
    <w:rsid w:val="00C3422D"/>
    <w:rsid w:val="00C35649"/>
    <w:rsid w:val="00C420D7"/>
    <w:rsid w:val="00C433E5"/>
    <w:rsid w:val="00C564D0"/>
    <w:rsid w:val="00C67D9A"/>
    <w:rsid w:val="00C763A7"/>
    <w:rsid w:val="00C80649"/>
    <w:rsid w:val="00C8230E"/>
    <w:rsid w:val="00C82F4D"/>
    <w:rsid w:val="00C84AFB"/>
    <w:rsid w:val="00C87445"/>
    <w:rsid w:val="00C90866"/>
    <w:rsid w:val="00CA1113"/>
    <w:rsid w:val="00CA26D9"/>
    <w:rsid w:val="00CA5FF3"/>
    <w:rsid w:val="00CB0BC1"/>
    <w:rsid w:val="00CC01C3"/>
    <w:rsid w:val="00CD3F35"/>
    <w:rsid w:val="00CD4B0A"/>
    <w:rsid w:val="00CE5392"/>
    <w:rsid w:val="00CF08CA"/>
    <w:rsid w:val="00CF1929"/>
    <w:rsid w:val="00D03530"/>
    <w:rsid w:val="00D067AD"/>
    <w:rsid w:val="00D22E5E"/>
    <w:rsid w:val="00D25231"/>
    <w:rsid w:val="00D27639"/>
    <w:rsid w:val="00D3730C"/>
    <w:rsid w:val="00D40C13"/>
    <w:rsid w:val="00D47F0A"/>
    <w:rsid w:val="00D56A84"/>
    <w:rsid w:val="00D5741D"/>
    <w:rsid w:val="00D61F55"/>
    <w:rsid w:val="00D66747"/>
    <w:rsid w:val="00D81EFF"/>
    <w:rsid w:val="00D8203F"/>
    <w:rsid w:val="00D840B7"/>
    <w:rsid w:val="00D86395"/>
    <w:rsid w:val="00D968E8"/>
    <w:rsid w:val="00DB209F"/>
    <w:rsid w:val="00DB6D56"/>
    <w:rsid w:val="00DF0BAD"/>
    <w:rsid w:val="00DF0C55"/>
    <w:rsid w:val="00E007B5"/>
    <w:rsid w:val="00E01CEE"/>
    <w:rsid w:val="00E0201A"/>
    <w:rsid w:val="00E05DFE"/>
    <w:rsid w:val="00E05F9C"/>
    <w:rsid w:val="00E06DEC"/>
    <w:rsid w:val="00E10266"/>
    <w:rsid w:val="00E20B92"/>
    <w:rsid w:val="00E25C2B"/>
    <w:rsid w:val="00E336EC"/>
    <w:rsid w:val="00E35BC1"/>
    <w:rsid w:val="00E370C0"/>
    <w:rsid w:val="00E41EC1"/>
    <w:rsid w:val="00E423E2"/>
    <w:rsid w:val="00E45709"/>
    <w:rsid w:val="00E50403"/>
    <w:rsid w:val="00E5532A"/>
    <w:rsid w:val="00E65FA3"/>
    <w:rsid w:val="00E71ECB"/>
    <w:rsid w:val="00E7246E"/>
    <w:rsid w:val="00E72AA8"/>
    <w:rsid w:val="00E73D13"/>
    <w:rsid w:val="00E80053"/>
    <w:rsid w:val="00E82D15"/>
    <w:rsid w:val="00E86BB3"/>
    <w:rsid w:val="00E87DAD"/>
    <w:rsid w:val="00EA056A"/>
    <w:rsid w:val="00EA579E"/>
    <w:rsid w:val="00EA7F8A"/>
    <w:rsid w:val="00EC54DD"/>
    <w:rsid w:val="00ED05DD"/>
    <w:rsid w:val="00ED1023"/>
    <w:rsid w:val="00ED2F3E"/>
    <w:rsid w:val="00ED7BC2"/>
    <w:rsid w:val="00EE1BC3"/>
    <w:rsid w:val="00EE3D2C"/>
    <w:rsid w:val="00EF3174"/>
    <w:rsid w:val="00EF6EC6"/>
    <w:rsid w:val="00F003E1"/>
    <w:rsid w:val="00F012B5"/>
    <w:rsid w:val="00F155FD"/>
    <w:rsid w:val="00F1605F"/>
    <w:rsid w:val="00F20488"/>
    <w:rsid w:val="00F30262"/>
    <w:rsid w:val="00F30848"/>
    <w:rsid w:val="00F407D4"/>
    <w:rsid w:val="00F43EB1"/>
    <w:rsid w:val="00F4415E"/>
    <w:rsid w:val="00F44305"/>
    <w:rsid w:val="00F642FA"/>
    <w:rsid w:val="00F65F33"/>
    <w:rsid w:val="00F76C1A"/>
    <w:rsid w:val="00F83F72"/>
    <w:rsid w:val="00F847F5"/>
    <w:rsid w:val="00F908D5"/>
    <w:rsid w:val="00FA1685"/>
    <w:rsid w:val="00FC1C87"/>
    <w:rsid w:val="00FC5339"/>
    <w:rsid w:val="00FC6E8E"/>
    <w:rsid w:val="00FC7D77"/>
    <w:rsid w:val="00FC7F0D"/>
    <w:rsid w:val="00FD26E0"/>
    <w:rsid w:val="00FD7B17"/>
    <w:rsid w:val="00FE1871"/>
    <w:rsid w:val="00FE2FF3"/>
    <w:rsid w:val="00FE3F61"/>
    <w:rsid w:val="00FF099A"/>
    <w:rsid w:val="00FF67EC"/>
    <w:rsid w:val="00FF688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27F"/>
    <w:pPr>
      <w:spacing w:before="120" w:after="120"/>
      <w:jc w:val="both"/>
    </w:pPr>
    <w:rPr>
      <w:rFonts w:ascii="Calibri" w:hAnsi="Calibri"/>
      <w:sz w:val="24"/>
      <w:szCs w:val="24"/>
      <w:lang w:val="en-US" w:eastAsia="en-US"/>
    </w:rPr>
  </w:style>
  <w:style w:type="paragraph" w:styleId="1">
    <w:name w:val="heading 1"/>
    <w:basedOn w:val="a"/>
    <w:next w:val="a"/>
    <w:link w:val="10"/>
    <w:qFormat/>
    <w:rsid w:val="00D66747"/>
    <w:pPr>
      <w:keepNext/>
      <w:spacing w:before="240" w:after="240"/>
      <w:jc w:val="center"/>
      <w:outlineLvl w:val="0"/>
    </w:pPr>
    <w:rPr>
      <w:b/>
      <w:bCs/>
      <w:kern w:val="32"/>
      <w:sz w:val="32"/>
      <w:szCs w:val="32"/>
    </w:rPr>
  </w:style>
  <w:style w:type="paragraph" w:styleId="2">
    <w:name w:val="heading 2"/>
    <w:basedOn w:val="a"/>
    <w:next w:val="a"/>
    <w:link w:val="20"/>
    <w:qFormat/>
    <w:rsid w:val="000E532F"/>
    <w:pPr>
      <w:keepNext/>
      <w:spacing w:before="240" w:after="60"/>
      <w:outlineLvl w:val="1"/>
    </w:pPr>
    <w:rPr>
      <w:rFonts w:cs="Arial"/>
      <w:b/>
      <w:bCs/>
      <w:iCs/>
      <w:sz w:val="28"/>
      <w:szCs w:val="28"/>
    </w:rPr>
  </w:style>
  <w:style w:type="paragraph" w:styleId="3">
    <w:name w:val="heading 3"/>
    <w:basedOn w:val="a"/>
    <w:next w:val="a"/>
    <w:link w:val="30"/>
    <w:qFormat/>
    <w:rsid w:val="0036527F"/>
    <w:pPr>
      <w:keepNext/>
      <w:numPr>
        <w:numId w:val="5"/>
      </w:numPr>
      <w:tabs>
        <w:tab w:val="left" w:pos="1418"/>
      </w:tabs>
      <w:jc w:val="left"/>
      <w:outlineLvl w:val="2"/>
    </w:pPr>
    <w:rPr>
      <w:rFonts w:cs="Arial"/>
      <w:b/>
      <w:bCs/>
      <w:sz w:val="28"/>
      <w:szCs w:val="26"/>
    </w:rPr>
  </w:style>
  <w:style w:type="paragraph" w:styleId="4">
    <w:name w:val="heading 4"/>
    <w:basedOn w:val="a"/>
    <w:next w:val="a"/>
    <w:link w:val="40"/>
    <w:unhideWhenUsed/>
    <w:qFormat/>
    <w:rsid w:val="0036527F"/>
    <w:pPr>
      <w:keepNext/>
      <w:spacing w:after="6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rsid w:val="000E532F"/>
    <w:pPr>
      <w:tabs>
        <w:tab w:val="center" w:pos="4320"/>
        <w:tab w:val="right" w:pos="8640"/>
      </w:tabs>
      <w:jc w:val="right"/>
    </w:pPr>
    <w:rPr>
      <w:rFonts w:ascii="Calibri" w:hAnsi="Calibri"/>
      <w:sz w:val="22"/>
      <w:szCs w:val="24"/>
      <w:lang w:val="en-US" w:eastAsia="en-US"/>
    </w:rPr>
  </w:style>
  <w:style w:type="paragraph" w:styleId="a4">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10">
    <w:name w:val="Заглавие 1 Знак"/>
    <w:link w:val="1"/>
    <w:rsid w:val="00D66747"/>
    <w:rPr>
      <w:rFonts w:ascii="Calibri" w:hAnsi="Calibri"/>
      <w:b/>
      <w:bCs/>
      <w:kern w:val="32"/>
      <w:sz w:val="32"/>
      <w:szCs w:val="32"/>
    </w:rPr>
  </w:style>
  <w:style w:type="table" w:styleId="a5">
    <w:name w:val="Table Grid"/>
    <w:basedOn w:val="a1"/>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6">
    <w:name w:val="Balloon Text"/>
    <w:basedOn w:val="a"/>
    <w:link w:val="a7"/>
    <w:rsid w:val="00193E4B"/>
    <w:rPr>
      <w:rFonts w:ascii="Tahoma" w:hAnsi="Tahoma" w:cs="Tahoma"/>
      <w:sz w:val="16"/>
      <w:szCs w:val="16"/>
    </w:rPr>
  </w:style>
  <w:style w:type="character" w:customStyle="1" w:styleId="a7">
    <w:name w:val="Изнесен текст Знак"/>
    <w:link w:val="a6"/>
    <w:rsid w:val="00193E4B"/>
    <w:rPr>
      <w:rFonts w:ascii="Tahoma" w:hAnsi="Tahoma" w:cs="Tahoma"/>
      <w:sz w:val="16"/>
      <w:szCs w:val="16"/>
    </w:rPr>
  </w:style>
  <w:style w:type="character" w:styleId="a8">
    <w:name w:val="Hyperlink"/>
    <w:rsid w:val="009128CD"/>
    <w:rPr>
      <w:color w:val="0000FF"/>
      <w:u w:val="single"/>
    </w:rPr>
  </w:style>
  <w:style w:type="character" w:customStyle="1" w:styleId="20">
    <w:name w:val="Заглавие 2 Знак"/>
    <w:link w:val="2"/>
    <w:rsid w:val="00F30848"/>
    <w:rPr>
      <w:rFonts w:ascii="Calibri" w:hAnsi="Calibri" w:cs="Arial"/>
      <w:b/>
      <w:bCs/>
      <w:iCs/>
      <w:sz w:val="28"/>
      <w:szCs w:val="28"/>
    </w:rPr>
  </w:style>
  <w:style w:type="character" w:customStyle="1" w:styleId="30">
    <w:name w:val="Заглавие 3 Знак"/>
    <w:link w:val="3"/>
    <w:rsid w:val="0036527F"/>
    <w:rPr>
      <w:rFonts w:ascii="Calibri" w:hAnsi="Calibri" w:cs="Arial"/>
      <w:b/>
      <w:bCs/>
      <w:sz w:val="28"/>
      <w:szCs w:val="26"/>
      <w:lang w:val="en-US" w:eastAsia="en-US"/>
    </w:rPr>
  </w:style>
  <w:style w:type="paragraph" w:customStyle="1" w:styleId="Score">
    <w:name w:val="Score"/>
    <w:basedOn w:val="a"/>
    <w:link w:val="ScoreChar"/>
    <w:qFormat/>
    <w:rsid w:val="000E4EBF"/>
    <w:pPr>
      <w:spacing w:before="60" w:after="0"/>
      <w:jc w:val="right"/>
    </w:pPr>
    <w:rPr>
      <w:szCs w:val="22"/>
    </w:rPr>
  </w:style>
  <w:style w:type="character" w:customStyle="1" w:styleId="ScoreChar">
    <w:name w:val="Score Char"/>
    <w:link w:val="Score"/>
    <w:rsid w:val="000E4EBF"/>
    <w:rPr>
      <w:rFonts w:ascii="Calibri" w:hAnsi="Calibri"/>
      <w:sz w:val="24"/>
      <w:szCs w:val="22"/>
    </w:rPr>
  </w:style>
  <w:style w:type="character" w:customStyle="1" w:styleId="40">
    <w:name w:val="Заглавие 4 Знак"/>
    <w:link w:val="4"/>
    <w:rsid w:val="0036527F"/>
    <w:rPr>
      <w:rFonts w:ascii="Calibri" w:eastAsia="Times New Roman" w:hAnsi="Calibri" w:cs="Times New Roman"/>
      <w:b/>
      <w:bCs/>
      <w:sz w:val="24"/>
      <w:szCs w:val="28"/>
      <w:lang w:val="en-US" w:eastAsia="en-US"/>
    </w:rPr>
  </w:style>
  <w:style w:type="paragraph" w:styleId="a9">
    <w:name w:val="List Paragraph"/>
    <w:basedOn w:val="a"/>
    <w:uiPriority w:val="34"/>
    <w:qFormat/>
    <w:rsid w:val="003F51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27F"/>
    <w:pPr>
      <w:spacing w:before="120" w:after="120"/>
      <w:jc w:val="both"/>
    </w:pPr>
    <w:rPr>
      <w:rFonts w:ascii="Calibri" w:hAnsi="Calibri"/>
      <w:sz w:val="24"/>
      <w:szCs w:val="24"/>
      <w:lang w:val="en-US" w:eastAsia="en-US"/>
    </w:rPr>
  </w:style>
  <w:style w:type="paragraph" w:styleId="1">
    <w:name w:val="heading 1"/>
    <w:basedOn w:val="a"/>
    <w:next w:val="a"/>
    <w:link w:val="10"/>
    <w:qFormat/>
    <w:rsid w:val="00D66747"/>
    <w:pPr>
      <w:keepNext/>
      <w:spacing w:before="240" w:after="240"/>
      <w:jc w:val="center"/>
      <w:outlineLvl w:val="0"/>
    </w:pPr>
    <w:rPr>
      <w:b/>
      <w:bCs/>
      <w:kern w:val="32"/>
      <w:sz w:val="32"/>
      <w:szCs w:val="32"/>
    </w:rPr>
  </w:style>
  <w:style w:type="paragraph" w:styleId="2">
    <w:name w:val="heading 2"/>
    <w:basedOn w:val="a"/>
    <w:next w:val="a"/>
    <w:link w:val="20"/>
    <w:qFormat/>
    <w:rsid w:val="000E532F"/>
    <w:pPr>
      <w:keepNext/>
      <w:spacing w:before="240" w:after="60"/>
      <w:outlineLvl w:val="1"/>
    </w:pPr>
    <w:rPr>
      <w:rFonts w:cs="Arial"/>
      <w:b/>
      <w:bCs/>
      <w:iCs/>
      <w:sz w:val="28"/>
      <w:szCs w:val="28"/>
    </w:rPr>
  </w:style>
  <w:style w:type="paragraph" w:styleId="3">
    <w:name w:val="heading 3"/>
    <w:basedOn w:val="a"/>
    <w:next w:val="a"/>
    <w:link w:val="30"/>
    <w:qFormat/>
    <w:rsid w:val="0036527F"/>
    <w:pPr>
      <w:keepNext/>
      <w:numPr>
        <w:numId w:val="5"/>
      </w:numPr>
      <w:tabs>
        <w:tab w:val="left" w:pos="1418"/>
      </w:tabs>
      <w:jc w:val="left"/>
      <w:outlineLvl w:val="2"/>
    </w:pPr>
    <w:rPr>
      <w:rFonts w:cs="Arial"/>
      <w:b/>
      <w:bCs/>
      <w:sz w:val="28"/>
      <w:szCs w:val="26"/>
    </w:rPr>
  </w:style>
  <w:style w:type="paragraph" w:styleId="4">
    <w:name w:val="heading 4"/>
    <w:basedOn w:val="a"/>
    <w:next w:val="a"/>
    <w:link w:val="40"/>
    <w:unhideWhenUsed/>
    <w:qFormat/>
    <w:rsid w:val="0036527F"/>
    <w:pPr>
      <w:keepNext/>
      <w:spacing w:after="6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rsid w:val="000E532F"/>
    <w:pPr>
      <w:tabs>
        <w:tab w:val="center" w:pos="4320"/>
        <w:tab w:val="right" w:pos="8640"/>
      </w:tabs>
      <w:jc w:val="right"/>
    </w:pPr>
    <w:rPr>
      <w:rFonts w:ascii="Calibri" w:hAnsi="Calibri"/>
      <w:sz w:val="22"/>
      <w:szCs w:val="24"/>
      <w:lang w:val="en-US" w:eastAsia="en-US"/>
    </w:rPr>
  </w:style>
  <w:style w:type="paragraph" w:styleId="a4">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10">
    <w:name w:val="Заглавие 1 Знак"/>
    <w:link w:val="1"/>
    <w:rsid w:val="00D66747"/>
    <w:rPr>
      <w:rFonts w:ascii="Calibri" w:hAnsi="Calibri"/>
      <w:b/>
      <w:bCs/>
      <w:kern w:val="32"/>
      <w:sz w:val="32"/>
      <w:szCs w:val="32"/>
    </w:rPr>
  </w:style>
  <w:style w:type="table" w:styleId="a5">
    <w:name w:val="Table Grid"/>
    <w:basedOn w:val="a1"/>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6">
    <w:name w:val="Balloon Text"/>
    <w:basedOn w:val="a"/>
    <w:link w:val="a7"/>
    <w:rsid w:val="00193E4B"/>
    <w:rPr>
      <w:rFonts w:ascii="Tahoma" w:hAnsi="Tahoma" w:cs="Tahoma"/>
      <w:sz w:val="16"/>
      <w:szCs w:val="16"/>
    </w:rPr>
  </w:style>
  <w:style w:type="character" w:customStyle="1" w:styleId="a7">
    <w:name w:val="Изнесен текст Знак"/>
    <w:link w:val="a6"/>
    <w:rsid w:val="00193E4B"/>
    <w:rPr>
      <w:rFonts w:ascii="Tahoma" w:hAnsi="Tahoma" w:cs="Tahoma"/>
      <w:sz w:val="16"/>
      <w:szCs w:val="16"/>
    </w:rPr>
  </w:style>
  <w:style w:type="character" w:styleId="a8">
    <w:name w:val="Hyperlink"/>
    <w:rsid w:val="009128CD"/>
    <w:rPr>
      <w:color w:val="0000FF"/>
      <w:u w:val="single"/>
    </w:rPr>
  </w:style>
  <w:style w:type="character" w:customStyle="1" w:styleId="20">
    <w:name w:val="Заглавие 2 Знак"/>
    <w:link w:val="2"/>
    <w:rsid w:val="00F30848"/>
    <w:rPr>
      <w:rFonts w:ascii="Calibri" w:hAnsi="Calibri" w:cs="Arial"/>
      <w:b/>
      <w:bCs/>
      <w:iCs/>
      <w:sz w:val="28"/>
      <w:szCs w:val="28"/>
    </w:rPr>
  </w:style>
  <w:style w:type="character" w:customStyle="1" w:styleId="30">
    <w:name w:val="Заглавие 3 Знак"/>
    <w:link w:val="3"/>
    <w:rsid w:val="0036527F"/>
    <w:rPr>
      <w:rFonts w:ascii="Calibri" w:hAnsi="Calibri" w:cs="Arial"/>
      <w:b/>
      <w:bCs/>
      <w:sz w:val="28"/>
      <w:szCs w:val="26"/>
      <w:lang w:val="en-US" w:eastAsia="en-US"/>
    </w:rPr>
  </w:style>
  <w:style w:type="paragraph" w:customStyle="1" w:styleId="Score">
    <w:name w:val="Score"/>
    <w:basedOn w:val="a"/>
    <w:link w:val="ScoreChar"/>
    <w:qFormat/>
    <w:rsid w:val="000E4EBF"/>
    <w:pPr>
      <w:spacing w:before="60" w:after="0"/>
      <w:jc w:val="right"/>
    </w:pPr>
    <w:rPr>
      <w:szCs w:val="22"/>
    </w:rPr>
  </w:style>
  <w:style w:type="character" w:customStyle="1" w:styleId="ScoreChar">
    <w:name w:val="Score Char"/>
    <w:link w:val="Score"/>
    <w:rsid w:val="000E4EBF"/>
    <w:rPr>
      <w:rFonts w:ascii="Calibri" w:hAnsi="Calibri"/>
      <w:sz w:val="24"/>
      <w:szCs w:val="22"/>
    </w:rPr>
  </w:style>
  <w:style w:type="character" w:customStyle="1" w:styleId="40">
    <w:name w:val="Заглавие 4 Знак"/>
    <w:link w:val="4"/>
    <w:rsid w:val="0036527F"/>
    <w:rPr>
      <w:rFonts w:ascii="Calibri" w:eastAsia="Times New Roman" w:hAnsi="Calibri" w:cs="Times New Roman"/>
      <w:b/>
      <w:bCs/>
      <w:sz w:val="24"/>
      <w:szCs w:val="28"/>
      <w:lang w:val="en-US" w:eastAsia="en-US"/>
    </w:rPr>
  </w:style>
  <w:style w:type="paragraph" w:styleId="a9">
    <w:name w:val="List Paragraph"/>
    <w:basedOn w:val="a"/>
    <w:uiPriority w:val="34"/>
    <w:qFormat/>
    <w:rsid w:val="003F5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377341">
      <w:bodyDiv w:val="1"/>
      <w:marLeft w:val="0"/>
      <w:marRight w:val="0"/>
      <w:marTop w:val="0"/>
      <w:marBottom w:val="0"/>
      <w:divBdr>
        <w:top w:val="none" w:sz="0" w:space="0" w:color="auto"/>
        <w:left w:val="none" w:sz="0" w:space="0" w:color="auto"/>
        <w:bottom w:val="none" w:sz="0" w:space="0" w:color="auto"/>
        <w:right w:val="none" w:sz="0" w:space="0" w:color="auto"/>
      </w:divBdr>
      <w:divsChild>
        <w:div w:id="1446996987">
          <w:marLeft w:val="0"/>
          <w:marRight w:val="0"/>
          <w:marTop w:val="0"/>
          <w:marBottom w:val="0"/>
          <w:divBdr>
            <w:top w:val="none" w:sz="0" w:space="0" w:color="auto"/>
            <w:left w:val="none" w:sz="0" w:space="0" w:color="auto"/>
            <w:bottom w:val="none" w:sz="0" w:space="0" w:color="auto"/>
            <w:right w:val="none" w:sz="0" w:space="0" w:color="auto"/>
          </w:divBdr>
          <w:divsChild>
            <w:div w:id="150800677">
              <w:marLeft w:val="0"/>
              <w:marRight w:val="0"/>
              <w:marTop w:val="0"/>
              <w:marBottom w:val="0"/>
              <w:divBdr>
                <w:top w:val="none" w:sz="0" w:space="0" w:color="auto"/>
                <w:left w:val="single" w:sz="6" w:space="0" w:color="CCCCCC"/>
                <w:bottom w:val="none" w:sz="0" w:space="0" w:color="auto"/>
                <w:right w:val="single" w:sz="6" w:space="0" w:color="CCCCCC"/>
              </w:divBdr>
              <w:divsChild>
                <w:div w:id="9611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3913">
      <w:bodyDiv w:val="1"/>
      <w:marLeft w:val="0"/>
      <w:marRight w:val="0"/>
      <w:marTop w:val="0"/>
      <w:marBottom w:val="0"/>
      <w:divBdr>
        <w:top w:val="none" w:sz="0" w:space="0" w:color="auto"/>
        <w:left w:val="none" w:sz="0" w:space="0" w:color="auto"/>
        <w:bottom w:val="none" w:sz="0" w:space="0" w:color="auto"/>
        <w:right w:val="none" w:sz="0" w:space="0" w:color="auto"/>
      </w:divBdr>
      <w:divsChild>
        <w:div w:id="1954556268">
          <w:marLeft w:val="0"/>
          <w:marRight w:val="0"/>
          <w:marTop w:val="0"/>
          <w:marBottom w:val="0"/>
          <w:divBdr>
            <w:top w:val="none" w:sz="0" w:space="0" w:color="auto"/>
            <w:left w:val="none" w:sz="0" w:space="0" w:color="auto"/>
            <w:bottom w:val="none" w:sz="0" w:space="0" w:color="auto"/>
            <w:right w:val="none" w:sz="0" w:space="0" w:color="auto"/>
          </w:divBdr>
          <w:divsChild>
            <w:div w:id="903415228">
              <w:marLeft w:val="0"/>
              <w:marRight w:val="0"/>
              <w:marTop w:val="0"/>
              <w:marBottom w:val="0"/>
              <w:divBdr>
                <w:top w:val="none" w:sz="0" w:space="0" w:color="auto"/>
                <w:left w:val="single" w:sz="6" w:space="0" w:color="CCCCCC"/>
                <w:bottom w:val="none" w:sz="0" w:space="0" w:color="auto"/>
                <w:right w:val="single" w:sz="6" w:space="0" w:color="CCCCCC"/>
              </w:divBdr>
              <w:divsChild>
                <w:div w:id="2027095605">
                  <w:marLeft w:val="0"/>
                  <w:marRight w:val="0"/>
                  <w:marTop w:val="0"/>
                  <w:marBottom w:val="0"/>
                  <w:divBdr>
                    <w:top w:val="none" w:sz="0" w:space="0" w:color="auto"/>
                    <w:left w:val="none" w:sz="0" w:space="0" w:color="auto"/>
                    <w:bottom w:val="none" w:sz="0" w:space="0" w:color="auto"/>
                    <w:right w:val="none" w:sz="0" w:space="0" w:color="auto"/>
                  </w:divBdr>
                  <w:divsChild>
                    <w:div w:id="550072017">
                      <w:marLeft w:val="0"/>
                      <w:marRight w:val="0"/>
                      <w:marTop w:val="0"/>
                      <w:marBottom w:val="0"/>
                      <w:divBdr>
                        <w:top w:val="none" w:sz="0" w:space="0" w:color="auto"/>
                        <w:left w:val="none" w:sz="0" w:space="0" w:color="auto"/>
                        <w:bottom w:val="none" w:sz="0" w:space="0" w:color="auto"/>
                        <w:right w:val="none" w:sz="0" w:space="0" w:color="auto"/>
                      </w:divBdr>
                      <w:divsChild>
                        <w:div w:id="1173883205">
                          <w:marLeft w:val="75"/>
                          <w:marRight w:val="0"/>
                          <w:marTop w:val="0"/>
                          <w:marBottom w:val="150"/>
                          <w:divBdr>
                            <w:top w:val="dotted" w:sz="6" w:space="0" w:color="CCCCCC"/>
                            <w:left w:val="none" w:sz="0" w:space="0" w:color="auto"/>
                            <w:bottom w:val="none" w:sz="0" w:space="0" w:color="auto"/>
                            <w:right w:val="none" w:sz="0" w:space="0" w:color="auto"/>
                          </w:divBdr>
                          <w:divsChild>
                            <w:div w:id="14569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20649">
      <w:bodyDiv w:val="1"/>
      <w:marLeft w:val="0"/>
      <w:marRight w:val="0"/>
      <w:marTop w:val="0"/>
      <w:marBottom w:val="0"/>
      <w:divBdr>
        <w:top w:val="none" w:sz="0" w:space="0" w:color="auto"/>
        <w:left w:val="none" w:sz="0" w:space="0" w:color="auto"/>
        <w:bottom w:val="none" w:sz="0" w:space="0" w:color="auto"/>
        <w:right w:val="none" w:sz="0" w:space="0" w:color="auto"/>
      </w:divBdr>
    </w:div>
    <w:div w:id="1509710413">
      <w:bodyDiv w:val="1"/>
      <w:marLeft w:val="0"/>
      <w:marRight w:val="0"/>
      <w:marTop w:val="0"/>
      <w:marBottom w:val="0"/>
      <w:divBdr>
        <w:top w:val="none" w:sz="0" w:space="0" w:color="auto"/>
        <w:left w:val="none" w:sz="0" w:space="0" w:color="auto"/>
        <w:bottom w:val="none" w:sz="0" w:space="0" w:color="auto"/>
        <w:right w:val="none" w:sz="0" w:space="0" w:color="auto"/>
      </w:divBdr>
      <w:divsChild>
        <w:div w:id="1804156364">
          <w:marLeft w:val="806"/>
          <w:marRight w:val="0"/>
          <w:marTop w:val="120"/>
          <w:marBottom w:val="120"/>
          <w:divBdr>
            <w:top w:val="none" w:sz="0" w:space="0" w:color="auto"/>
            <w:left w:val="none" w:sz="0" w:space="0" w:color="auto"/>
            <w:bottom w:val="none" w:sz="0" w:space="0" w:color="auto"/>
            <w:right w:val="none" w:sz="0" w:space="0" w:color="auto"/>
          </w:divBdr>
        </w:div>
      </w:divsChild>
    </w:div>
    <w:div w:id="1947926870">
      <w:bodyDiv w:val="1"/>
      <w:marLeft w:val="0"/>
      <w:marRight w:val="0"/>
      <w:marTop w:val="0"/>
      <w:marBottom w:val="0"/>
      <w:divBdr>
        <w:top w:val="none" w:sz="0" w:space="0" w:color="auto"/>
        <w:left w:val="none" w:sz="0" w:space="0" w:color="auto"/>
        <w:bottom w:val="none" w:sz="0" w:space="0" w:color="auto"/>
        <w:right w:val="none" w:sz="0" w:space="0" w:color="auto"/>
      </w:divBdr>
    </w:div>
    <w:div w:id="2073651548">
      <w:bodyDiv w:val="1"/>
      <w:marLeft w:val="0"/>
      <w:marRight w:val="0"/>
      <w:marTop w:val="0"/>
      <w:marBottom w:val="0"/>
      <w:divBdr>
        <w:top w:val="none" w:sz="0" w:space="0" w:color="auto"/>
        <w:left w:val="none" w:sz="0" w:space="0" w:color="auto"/>
        <w:bottom w:val="none" w:sz="0" w:space="0" w:color="auto"/>
        <w:right w:val="none" w:sz="0" w:space="0" w:color="auto"/>
      </w:divBdr>
      <w:divsChild>
        <w:div w:id="1731345202">
          <w:marLeft w:val="0"/>
          <w:marRight w:val="0"/>
          <w:marTop w:val="0"/>
          <w:marBottom w:val="0"/>
          <w:divBdr>
            <w:top w:val="none" w:sz="0" w:space="0" w:color="auto"/>
            <w:left w:val="none" w:sz="0" w:space="0" w:color="auto"/>
            <w:bottom w:val="none" w:sz="0" w:space="0" w:color="auto"/>
            <w:right w:val="none" w:sz="0" w:space="0" w:color="auto"/>
          </w:divBdr>
          <w:divsChild>
            <w:div w:id="1237933959">
              <w:marLeft w:val="0"/>
              <w:marRight w:val="0"/>
              <w:marTop w:val="0"/>
              <w:marBottom w:val="0"/>
              <w:divBdr>
                <w:top w:val="none" w:sz="0" w:space="0" w:color="auto"/>
                <w:left w:val="single" w:sz="6" w:space="0" w:color="CCCCCC"/>
                <w:bottom w:val="none" w:sz="0" w:space="0" w:color="auto"/>
                <w:right w:val="single" w:sz="6" w:space="0" w:color="CCCCCC"/>
              </w:divBdr>
              <w:divsChild>
                <w:div w:id="11450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80FD3-90B0-4D5A-A0F9-3AF66AA94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2514</TotalTime>
  <Pages>1</Pages>
  <Words>1041</Words>
  <Characters>5938</Characters>
  <Application>Microsoft Office Word</Application>
  <DocSecurity>0</DocSecurity>
  <Lines>49</Lines>
  <Paragraphs>13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.NET Essentials Exam</vt:lpstr>
      <vt:lpstr>.NET Essentials Exam</vt:lpstr>
    </vt:vector>
  </TitlesOfParts>
  <Company>Telerik Corporation</Company>
  <LinksUpToDate>false</LinksUpToDate>
  <CharactersWithSpaces>6966</CharactersWithSpaces>
  <SharedDoc>false</SharedDoc>
  <HLinks>
    <vt:vector size="12" baseType="variant">
      <vt:variant>
        <vt:i4>6619242</vt:i4>
      </vt:variant>
      <vt:variant>
        <vt:i4>0</vt:i4>
      </vt:variant>
      <vt:variant>
        <vt:i4>0</vt:i4>
      </vt:variant>
      <vt:variant>
        <vt:i4>5</vt:i4>
      </vt:variant>
      <vt:variant>
        <vt:lpwstr>Poll-System-Web-Design.pptx</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Essentials Exam</dc:title>
  <dc:creator>Svetlin Nakov</dc:creator>
  <cp:lastModifiedBy>Polly</cp:lastModifiedBy>
  <cp:revision>167</cp:revision>
  <cp:lastPrinted>2010-07-05T14:06:00Z</cp:lastPrinted>
  <dcterms:created xsi:type="dcterms:W3CDTF">2013-09-12T15:58:00Z</dcterms:created>
  <dcterms:modified xsi:type="dcterms:W3CDTF">2013-10-06T22:12:00Z</dcterms:modified>
</cp:coreProperties>
</file>